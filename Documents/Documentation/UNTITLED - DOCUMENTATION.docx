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2E4FC" w14:textId="72073271" w:rsidR="003134D5" w:rsidRDefault="00D82B6D">
      <w:pPr>
        <w:rPr>
          <w:kern w:val="28"/>
        </w:rPr>
      </w:pPr>
      <w:r>
        <w:rPr>
          <w:noProof/>
          <w:kern w:val="28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0D7B0EA5" wp14:editId="7DAD9E77">
                <wp:simplePos x="0" y="0"/>
                <wp:positionH relativeFrom="column">
                  <wp:posOffset>-43543</wp:posOffset>
                </wp:positionH>
                <wp:positionV relativeFrom="paragraph">
                  <wp:posOffset>163286</wp:posOffset>
                </wp:positionV>
                <wp:extent cx="6383655" cy="6279515"/>
                <wp:effectExtent l="0" t="0" r="36195" b="6985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3655" cy="6279515"/>
                          <a:chOff x="0" y="0"/>
                          <a:chExt cx="6383655" cy="6279515"/>
                        </a:xfrm>
                      </wpg:grpSpPr>
                      <pic:pic xmlns:pic="http://schemas.openxmlformats.org/drawingml/2006/picture">
                        <pic:nvPicPr>
                          <pic:cNvPr id="91" name="Picture 9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3655" cy="62795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3" name="Straight Arrow Connector 93"/>
                        <wps:cNvCnPr/>
                        <wps:spPr>
                          <a:xfrm>
                            <a:off x="0" y="3352800"/>
                            <a:ext cx="508000" cy="0"/>
                          </a:xfrm>
                          <a:prstGeom prst="straightConnector1">
                            <a:avLst/>
                          </a:prstGeom>
                          <a:ln w="762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5807033" y="2791690"/>
                            <a:ext cx="508000" cy="0"/>
                          </a:xfrm>
                          <a:prstGeom prst="straightConnector1">
                            <a:avLst/>
                          </a:prstGeom>
                          <a:ln w="762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B076A4" id="Group 95" o:spid="_x0000_s1026" style="position:absolute;margin-left:-3.45pt;margin-top:12.85pt;width:502.65pt;height:494.45pt;z-index:251792384" coordsize="63836,62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" o:spid="_x0000_s1027" type="#_x0000_t75" style="position:absolute;width:63836;height:62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">
                  <v:imagedata r:id="rId11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3" o:spid="_x0000_s1028" type="#_x0000_t32" style="position:absolute;top:33528;width:5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" strokecolor="#ee2b41 [3044]" strokeweight="6pt">
                  <v:stroke endarrow="block"/>
                </v:shape>
                <v:shape id="Straight Arrow Connector 94" o:spid="_x0000_s1029" type="#_x0000_t32" style="position:absolute;left:58070;top:27916;width:5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" strokecolor="#ee2b41 [3044]" strokeweight="6pt">
                  <v:stroke endarrow="block"/>
                </v:shape>
              </v:group>
            </w:pict>
          </mc:Fallback>
        </mc:AlternateContent>
      </w:r>
      <w:r w:rsidR="00FF72A5">
        <w:rPr>
          <w:noProof/>
          <w:kern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782DDC" wp14:editId="608CF46F">
                <wp:simplePos x="0" y="0"/>
                <wp:positionH relativeFrom="column">
                  <wp:posOffset>6395611</wp:posOffset>
                </wp:positionH>
                <wp:positionV relativeFrom="paragraph">
                  <wp:posOffset>-207645</wp:posOffset>
                </wp:positionV>
                <wp:extent cx="210820" cy="9102090"/>
                <wp:effectExtent l="19050" t="19050" r="1778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9102090"/>
                        </a:xfrm>
                        <a:prstGeom prst="rect">
                          <a:avLst/>
                        </a:prstGeom>
                        <a:ln>
                          <a:solidFill>
                            <a:srgbClr val="EF3A4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4FDD1" id="Rectangle 7" o:spid="_x0000_s1026" style="position:absolute;margin-left:503.6pt;margin-top:-16.35pt;width:16.6pt;height:716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" fillcolor="#ef3a4e [3204]" strokecolor="#ef3a4e" strokeweight="2.25pt"/>
            </w:pict>
          </mc:Fallback>
        </mc:AlternateContent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3A667239" w14:textId="10F1EF05" w:rsidR="000F4EF2" w:rsidRDefault="000F4EF2">
          <w:pPr>
            <w:rPr>
              <w:kern w:val="28"/>
            </w:rPr>
          </w:pPr>
        </w:p>
        <w:p w14:paraId="485E12C1" w14:textId="3D7CAC07" w:rsidR="0066066F" w:rsidRDefault="008D15F1">
          <w:pPr>
            <w:spacing w:line="276" w:lineRule="auto"/>
            <w:rPr>
              <w:sz w:val="56"/>
            </w:rPr>
          </w:pPr>
          <w:r>
            <w:rPr>
              <w:noProof/>
              <w:kern w:val="28"/>
            </w:rPr>
            <mc:AlternateContent>
              <mc:Choice Requires="wpg">
                <w:drawing>
                  <wp:anchor distT="0" distB="0" distL="114300" distR="114300" simplePos="0" relativeHeight="251786240" behindDoc="0" locked="0" layoutInCell="1" allowOverlap="1" wp14:anchorId="0F059807" wp14:editId="4AEBC7FF">
                    <wp:simplePos x="0" y="0"/>
                    <wp:positionH relativeFrom="margin">
                      <wp:posOffset>364028</wp:posOffset>
                    </wp:positionH>
                    <wp:positionV relativeFrom="paragraph">
                      <wp:posOffset>40467</wp:posOffset>
                    </wp:positionV>
                    <wp:extent cx="5435265" cy="5366985"/>
                    <wp:effectExtent l="19050" t="19050" r="13335" b="24765"/>
                    <wp:wrapNone/>
                    <wp:docPr id="89" name="Group 8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435265" cy="5366985"/>
                              <a:chOff x="-6384" y="0"/>
                              <a:chExt cx="6382711" cy="6303106"/>
                            </a:xfrm>
                          </wpg:grpSpPr>
                          <wpg:grpSp>
                            <wpg:cNvPr id="27" name="Group 27"/>
                            <wpg:cNvGrpSpPr/>
                            <wpg:grpSpPr>
                              <a:xfrm>
                                <a:off x="2358189" y="978568"/>
                                <a:ext cx="1633550" cy="4314190"/>
                                <a:chOff x="113972" y="0"/>
                                <a:chExt cx="1633577" cy="4314390"/>
                              </a:xfrm>
                            </wpg:grpSpPr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113972" y="0"/>
                                  <a:ext cx="270000" cy="1684421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EF3A4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rot="16200000">
                                  <a:off x="787422" y="-625959"/>
                                  <a:ext cx="270001" cy="1523998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EF3A4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1477549" y="0"/>
                                  <a:ext cx="270000" cy="1684421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EF3A4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rot="5400000">
                                  <a:off x="1082787" y="1033729"/>
                                  <a:ext cx="270673" cy="103055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EF3A4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688005" y="1427746"/>
                                  <a:ext cx="270000" cy="28800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EF3A4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 rot="5400000">
                                  <a:off x="1028371" y="3737810"/>
                                  <a:ext cx="269875" cy="88328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EF3A4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 rot="5400000">
                                  <a:off x="1028371" y="3064042"/>
                                  <a:ext cx="270000" cy="883653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EF3A4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8" name="Group 88"/>
                            <wpg:cNvGrpSpPr/>
                            <wpg:grpSpPr>
                              <a:xfrm>
                                <a:off x="-6384" y="0"/>
                                <a:ext cx="6382711" cy="6303106"/>
                                <a:chOff x="-6384" y="0"/>
                                <a:chExt cx="6382711" cy="6303106"/>
                              </a:xfrm>
                            </wpg:grpSpPr>
                            <wps:wsp>
                              <wps:cNvPr id="41" name="Rectangle 41"/>
                              <wps:cNvSpPr/>
                              <wps:spPr>
                                <a:xfrm rot="10800000">
                                  <a:off x="-6384" y="3769"/>
                                  <a:ext cx="270000" cy="31489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/>
                              <wps:spPr>
                                <a:xfrm rot="16200000">
                                  <a:off x="3042285" y="-3042224"/>
                                  <a:ext cx="270000" cy="63544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ctangle 44"/>
                              <wps:cNvSpPr/>
                              <wps:spPr>
                                <a:xfrm rot="10800000">
                                  <a:off x="6106327" y="5776"/>
                                  <a:ext cx="270000" cy="26118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Rectangle 45"/>
                              <wps:cNvSpPr/>
                              <wps:spPr>
                                <a:xfrm rot="10800000">
                                  <a:off x="6106327" y="2989607"/>
                                  <a:ext cx="270000" cy="32856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Rectangle 46"/>
                              <wps:cNvSpPr/>
                              <wps:spPr>
                                <a:xfrm rot="16200000">
                                  <a:off x="3056950" y="2989063"/>
                                  <a:ext cx="269876" cy="63582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Rectangle 47"/>
                              <wps:cNvSpPr/>
                              <wps:spPr>
                                <a:xfrm rot="10800000">
                                  <a:off x="10327" y="3711502"/>
                                  <a:ext cx="269876" cy="255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Rectangle 48"/>
                              <wps:cNvSpPr/>
                              <wps:spPr>
                                <a:xfrm rot="5400000">
                                  <a:off x="283043" y="3535039"/>
                                  <a:ext cx="270000" cy="6268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Rectangle 50"/>
                              <wps:cNvSpPr/>
                              <wps:spPr>
                                <a:xfrm rot="5400000">
                                  <a:off x="860558" y="5267586"/>
                                  <a:ext cx="270000" cy="6268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ectangle 51"/>
                              <wps:cNvSpPr/>
                              <wps:spPr>
                                <a:xfrm rot="5400000">
                                  <a:off x="956811" y="2845228"/>
                                  <a:ext cx="270000" cy="6268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 rot="5400000">
                                  <a:off x="876600" y="487039"/>
                                  <a:ext cx="270000" cy="6268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Rectangle 53"/>
                              <wps:cNvSpPr/>
                              <wps:spPr>
                                <a:xfrm rot="5400000">
                                  <a:off x="1470158" y="1064555"/>
                                  <a:ext cx="270000" cy="6268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Rectangle 54"/>
                              <wps:cNvSpPr/>
                              <wps:spPr>
                                <a:xfrm rot="5400000">
                                  <a:off x="4365441" y="1729984"/>
                                  <a:ext cx="270000" cy="43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Rectangle 55"/>
                              <wps:cNvSpPr/>
                              <wps:spPr>
                                <a:xfrm rot="5400000">
                                  <a:off x="5175884" y="458212"/>
                                  <a:ext cx="270000" cy="6268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 rot="5400000">
                                  <a:off x="1502243" y="3547824"/>
                                  <a:ext cx="270000" cy="6268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/>
                              <wps:spPr>
                                <a:xfrm rot="5400000">
                                  <a:off x="619927" y="4465481"/>
                                  <a:ext cx="269876" cy="10919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Rectangle 60"/>
                              <wps:cNvSpPr/>
                              <wps:spPr>
                                <a:xfrm rot="5400000">
                                  <a:off x="1477862" y="3430448"/>
                                  <a:ext cx="270000" cy="19799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 61"/>
                              <wps:cNvSpPr/>
                              <wps:spPr>
                                <a:xfrm rot="10800000">
                                  <a:off x="5512769" y="2508344"/>
                                  <a:ext cx="269876" cy="32031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62"/>
                              <wps:cNvSpPr/>
                              <wps:spPr>
                                <a:xfrm rot="10800000">
                                  <a:off x="1758916" y="678683"/>
                                  <a:ext cx="270000" cy="33264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Rectangle 63"/>
                              <wps:cNvSpPr/>
                              <wps:spPr>
                                <a:xfrm rot="10800000">
                                  <a:off x="603885" y="663502"/>
                                  <a:ext cx="269876" cy="13445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Rectangle 64"/>
                              <wps:cNvSpPr/>
                              <wps:spPr>
                                <a:xfrm rot="10800000">
                                  <a:off x="1133274" y="182239"/>
                                  <a:ext cx="270000" cy="756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 rot="10800000">
                                  <a:off x="1181401" y="1244944"/>
                                  <a:ext cx="270000" cy="756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 rot="5400000">
                                  <a:off x="900346" y="1729984"/>
                                  <a:ext cx="269875" cy="1603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 rot="10800000">
                                  <a:off x="635969" y="3021691"/>
                                  <a:ext cx="269876" cy="9616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 rot="10800000">
                                  <a:off x="1277653" y="3724286"/>
                                  <a:ext cx="270000" cy="756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 rot="10800000">
                                  <a:off x="1085148" y="5444049"/>
                                  <a:ext cx="270000" cy="756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 rot="10800000">
                                  <a:off x="1839127" y="4577776"/>
                                  <a:ext cx="270000" cy="10878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 rot="10800000">
                                  <a:off x="2432685" y="5776"/>
                                  <a:ext cx="270000" cy="7188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 rot="5400000">
                                  <a:off x="3338747" y="-335522"/>
                                  <a:ext cx="270001" cy="18428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Rectangle 73"/>
                              <wps:cNvSpPr/>
                              <wps:spPr>
                                <a:xfrm rot="10800000">
                                  <a:off x="4980908" y="647460"/>
                                  <a:ext cx="269876" cy="19220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Rectangle 74"/>
                              <wps:cNvSpPr/>
                              <wps:spPr>
                                <a:xfrm rot="10800000">
                                  <a:off x="5528811" y="634826"/>
                                  <a:ext cx="270000" cy="756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Rectangle 75"/>
                              <wps:cNvSpPr/>
                              <wps:spPr>
                                <a:xfrm rot="5400000">
                                  <a:off x="5584641" y="1489353"/>
                                  <a:ext cx="269876" cy="9614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Rectangle 76"/>
                              <wps:cNvSpPr/>
                              <wps:spPr>
                                <a:xfrm rot="5400000">
                                  <a:off x="4501799" y="1000069"/>
                                  <a:ext cx="270000" cy="7011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 rot="10800000">
                                  <a:off x="3667927" y="2941481"/>
                                  <a:ext cx="269876" cy="5584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Rectangle 78"/>
                              <wps:cNvSpPr/>
                              <wps:spPr>
                                <a:xfrm rot="10800000">
                                  <a:off x="2400601" y="3133986"/>
                                  <a:ext cx="270000" cy="654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Rectangle 79"/>
                              <wps:cNvSpPr/>
                              <wps:spPr>
                                <a:xfrm rot="10800000">
                                  <a:off x="2400601" y="4930702"/>
                                  <a:ext cx="269875" cy="10877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Rectangle 80"/>
                              <wps:cNvSpPr/>
                              <wps:spPr>
                                <a:xfrm rot="5400000">
                                  <a:off x="3675948" y="4489544"/>
                                  <a:ext cx="269874" cy="23713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Rectangle 81"/>
                              <wps:cNvSpPr/>
                              <wps:spPr>
                                <a:xfrm rot="10800000">
                                  <a:off x="4341695" y="4957774"/>
                                  <a:ext cx="270000" cy="756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Rectangle 82"/>
                              <wps:cNvSpPr/>
                              <wps:spPr>
                                <a:xfrm rot="5400000">
                                  <a:off x="4862746" y="4617563"/>
                                  <a:ext cx="269876" cy="9614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Rectangle 83"/>
                              <wps:cNvSpPr/>
                              <wps:spPr>
                                <a:xfrm rot="5400000">
                                  <a:off x="4790557" y="2636364"/>
                                  <a:ext cx="270000" cy="11153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Rectangle 84"/>
                              <wps:cNvSpPr/>
                              <wps:spPr>
                                <a:xfrm rot="10800000">
                                  <a:off x="4315990" y="2508344"/>
                                  <a:ext cx="269876" cy="12803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Rectangle 85"/>
                              <wps:cNvSpPr/>
                              <wps:spPr>
                                <a:xfrm rot="5400000">
                                  <a:off x="3908558" y="3374618"/>
                                  <a:ext cx="270000" cy="10755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Rectangle 86"/>
                              <wps:cNvSpPr/>
                              <wps:spPr>
                                <a:xfrm rot="5400000">
                                  <a:off x="4550242" y="3952134"/>
                                  <a:ext cx="270000" cy="10755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Rectangle 87"/>
                              <wps:cNvSpPr/>
                              <wps:spPr>
                                <a:xfrm rot="10800000">
                                  <a:off x="4951295" y="3743586"/>
                                  <a:ext cx="270000" cy="756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3563C4" id="Group 89" o:spid="_x0000_s1026" style="position:absolute;margin-left:28.65pt;margin-top:3.2pt;width:427.95pt;height:422.6pt;z-index:251786240;mso-position-horizontal-relative:margin;mso-width-relative:margin;mso-height-relative:margin" coordorigin="-63" coordsize="63827,63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">
                    <v:group id="Group 27" o:spid="_x0000_s1027" style="position:absolute;left:23581;top:9785;width:16336;height:43142" coordorigin="1139" coordsize="16335,4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ect id="Rectangle 18" o:spid="_x0000_s1028" style="position:absolute;left:1139;width:2700;height:16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" fillcolor="#ef3a4e [3204]" strokecolor="#ef3a4e" strokeweight="2.25pt"/>
                      <v:rect id="Rectangle 19" o:spid="_x0000_s1029" style="position:absolute;left:7874;top:-6260;width:2700;height:1524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" fillcolor="#ef3a4e [3204]" strokecolor="#ef3a4e" strokeweight="2.25pt"/>
                      <v:rect id="Rectangle 20" o:spid="_x0000_s1030" style="position:absolute;left:14775;width:2700;height:16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" fillcolor="#ef3a4e [3204]" strokecolor="#ef3a4e" strokeweight="2.25pt"/>
                      <v:rect id="Rectangle 21" o:spid="_x0000_s1031" style="position:absolute;left:10827;top:10337;width:2707;height:103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" fillcolor="#ef3a4e [3204]" strokecolor="#ef3a4e" strokeweight="2.25pt"/>
                      <v:rect id="Rectangle 22" o:spid="_x0000_s1032" style="position:absolute;left:6880;top:14277;width:2700;height:28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" fillcolor="#ef3a4e [3204]" strokecolor="#ef3a4e" strokeweight="2.25pt"/>
                      <v:rect id="Rectangle 24" o:spid="_x0000_s1033" style="position:absolute;left:10284;top:37377;width:2698;height:883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" fillcolor="#ef3a4e [3204]" strokecolor="#ef3a4e" strokeweight="2.25pt"/>
                      <v:rect id="Rectangle 25" o:spid="_x0000_s1034" style="position:absolute;left:10283;top:30640;width:2700;height:883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" fillcolor="#ef3a4e [3204]" strokecolor="#ef3a4e" strokeweight="2.25pt"/>
                    </v:group>
                    <v:group id="Group 88" o:spid="_x0000_s1035" style="position:absolute;left:-63;width:63826;height:63031" coordorigin="-63" coordsize="63827,63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<v:rect id="Rectangle 41" o:spid="_x0000_s1036" style="position:absolute;left:-63;top:37;width:2699;height:3149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" fillcolor="black [3213]" strokecolor="black [3213]" strokeweight="2.25pt"/>
                      <v:rect id="Rectangle 42" o:spid="_x0000_s1037" style="position:absolute;left:30423;top:-30423;width:2700;height:6354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" fillcolor="black [3213]" strokecolor="black [3213]" strokeweight="2.25pt"/>
                      <v:rect id="Rectangle 44" o:spid="_x0000_s1038" style="position:absolute;left:61063;top:57;width:2700;height:2611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" fillcolor="black [3213]" strokecolor="black [3213]" strokeweight="2.25pt"/>
                      <v:rect id="Rectangle 45" o:spid="_x0000_s1039" style="position:absolute;left:61063;top:29896;width:2700;height:3285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" fillcolor="black [3213]" strokecolor="black [3213]" strokeweight="2.25pt"/>
                      <v:rect id="Rectangle 46" o:spid="_x0000_s1040" style="position:absolute;left:30568;top:29891;width:2699;height:635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" fillcolor="black [3213]" strokecolor="black [3213]" strokeweight="2.25pt"/>
                      <v:rect id="Rectangle 47" o:spid="_x0000_s1041" style="position:absolute;left:103;top:37115;width:2699;height:2558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" fillcolor="black [3213]" strokecolor="black [3213]" strokeweight="2.25pt"/>
                      <v:rect id="Rectangle 48" o:spid="_x0000_s1042" style="position:absolute;left:2830;top:35350;width:2700;height:62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" fillcolor="black [3213]" strokecolor="black [3213]" strokeweight="2.25pt"/>
                      <v:rect id="Rectangle 50" o:spid="_x0000_s1043" style="position:absolute;left:8605;top:52676;width:2700;height:62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" fillcolor="black [3213]" strokecolor="black [3213]" strokeweight="2.25pt"/>
                      <v:rect id="Rectangle 51" o:spid="_x0000_s1044" style="position:absolute;left:9568;top:28451;width:2700;height:62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" fillcolor="black [3213]" strokecolor="black [3213]" strokeweight="2.25pt"/>
                      <v:rect id="Rectangle 52" o:spid="_x0000_s1045" style="position:absolute;left:8766;top:4869;width:2700;height:62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" fillcolor="black [3213]" strokecolor="black [3213]" strokeweight="2.25pt"/>
                      <v:rect id="Rectangle 53" o:spid="_x0000_s1046" style="position:absolute;left:14701;top:10645;width:2700;height:62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" fillcolor="black [3213]" strokecolor="black [3213]" strokeweight="2.25pt"/>
                      <v:rect id="Rectangle 54" o:spid="_x0000_s1047" style="position:absolute;left:43654;top:17299;width:2700;height:432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" fillcolor="black [3213]" strokecolor="black [3213]" strokeweight="2.25pt"/>
                      <v:rect id="Rectangle 55" o:spid="_x0000_s1048" style="position:absolute;left:51759;top:4581;width:2700;height:62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" fillcolor="black [3213]" strokecolor="black [3213]" strokeweight="2.25pt"/>
                      <v:rect id="Rectangle 58" o:spid="_x0000_s1049" style="position:absolute;left:15022;top:35478;width:2700;height:62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" fillcolor="black [3213]" strokecolor="black [3213]" strokeweight="2.25pt"/>
                      <v:rect id="Rectangle 59" o:spid="_x0000_s1050" style="position:absolute;left:6198;top:44655;width:2699;height:1092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" fillcolor="black [3213]" strokecolor="black [3213]" strokeweight="2.25pt"/>
                      <v:rect id="Rectangle 60" o:spid="_x0000_s1051" style="position:absolute;left:14778;top:34304;width:2700;height:198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" fillcolor="black [3213]" strokecolor="black [3213]" strokeweight="2.25pt"/>
                      <v:rect id="Rectangle 61" o:spid="_x0000_s1052" style="position:absolute;left:55127;top:25083;width:2699;height:3203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" fillcolor="black [3213]" strokecolor="black [3213]" strokeweight="2.25pt"/>
                      <v:rect id="Rectangle 62" o:spid="_x0000_s1053" style="position:absolute;left:17589;top:6786;width:2700;height:3326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" fillcolor="black [3213]" strokecolor="black [3213]" strokeweight="2.25pt"/>
                      <v:rect id="Rectangle 63" o:spid="_x0000_s1054" style="position:absolute;left:6038;top:6635;width:2699;height:1344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" fillcolor="black [3213]" strokecolor="black [3213]" strokeweight="2.25pt"/>
                      <v:rect id="Rectangle 64" o:spid="_x0000_s1055" style="position:absolute;left:11332;top:1822;width:2700;height:756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" fillcolor="black [3213]" strokecolor="black [3213]" strokeweight="2.25pt"/>
                      <v:rect id="Rectangle 65" o:spid="_x0000_s1056" style="position:absolute;left:11814;top:12449;width:2700;height:756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" fillcolor="black [3213]" strokecolor="black [3213]" strokeweight="2.25pt"/>
                      <v:rect id="Rectangle 66" o:spid="_x0000_s1057" style="position:absolute;left:9002;top:17300;width:2699;height:1603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" fillcolor="black [3213]" strokecolor="black [3213]" strokeweight="2.25pt"/>
                      <v:rect id="Rectangle 67" o:spid="_x0000_s1058" style="position:absolute;left:6359;top:30216;width:2699;height:961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" fillcolor="black [3213]" strokecolor="black [3213]" strokeweight="2.25pt"/>
                      <v:rect id="Rectangle 68" o:spid="_x0000_s1059" style="position:absolute;left:12776;top:37242;width:2700;height:756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" fillcolor="black [3213]" strokecolor="black [3213]" strokeweight="2.25pt"/>
                      <v:rect id="Rectangle 69" o:spid="_x0000_s1060" style="position:absolute;left:10851;top:54440;width:2700;height:756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" fillcolor="black [3213]" strokecolor="black [3213]" strokeweight="2.25pt"/>
                      <v:rect id="Rectangle 70" o:spid="_x0000_s1061" style="position:absolute;left:18391;top:45777;width:2700;height:1087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" fillcolor="black [3213]" strokecolor="black [3213]" strokeweight="2.25pt"/>
                      <v:rect id="Rectangle 71" o:spid="_x0000_s1062" style="position:absolute;left:24326;top:57;width:2700;height:718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" fillcolor="black [3213]" strokecolor="black [3213]" strokeweight="2.25pt"/>
                      <v:rect id="Rectangle 72" o:spid="_x0000_s1063" style="position:absolute;left:33387;top:-3356;width:2700;height:1842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" fillcolor="black [3213]" strokecolor="black [3213]" strokeweight="2.25pt"/>
                      <v:rect id="Rectangle 73" o:spid="_x0000_s1064" style="position:absolute;left:49809;top:6474;width:2698;height:1922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" fillcolor="black [3213]" strokecolor="black [3213]" strokeweight="2.25pt"/>
                      <v:rect id="Rectangle 74" o:spid="_x0000_s1065" style="position:absolute;left:55288;top:6348;width:2700;height:756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" fillcolor="black [3213]" strokecolor="black [3213]" strokeweight="2.25pt"/>
                      <v:rect id="Rectangle 75" o:spid="_x0000_s1066" style="position:absolute;left:55846;top:14893;width:2699;height:96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" fillcolor="black [3213]" strokecolor="black [3213]" strokeweight="2.25pt"/>
                      <v:rect id="Rectangle 76" o:spid="_x0000_s1067" style="position:absolute;left:45018;top:10000;width:2700;height:701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" fillcolor="black [3213]" strokecolor="black [3213]" strokeweight="2.25pt"/>
                      <v:rect id="Rectangle 77" o:spid="_x0000_s1068" style="position:absolute;left:36679;top:29414;width:2699;height:558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" fillcolor="black [3213]" strokecolor="black [3213]" strokeweight="2.25pt"/>
                      <v:rect id="Rectangle 78" o:spid="_x0000_s1069" style="position:absolute;left:24006;top:31339;width:2700;height:6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" fillcolor="black [3213]" strokecolor="black [3213]" strokeweight="2.25pt"/>
                      <v:rect id="Rectangle 79" o:spid="_x0000_s1070" style="position:absolute;left:24006;top:49307;width:2698;height:1087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" fillcolor="black [3213]" strokecolor="black [3213]" strokeweight="2.25pt"/>
                      <v:rect id="Rectangle 80" o:spid="_x0000_s1071" style="position:absolute;left:36759;top:44895;width:2699;height:2371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" fillcolor="black [3213]" strokecolor="black [3213]" strokeweight="2.25pt"/>
                      <v:rect id="Rectangle 81" o:spid="_x0000_s1072" style="position:absolute;left:43416;top:49577;width:2700;height:756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" fillcolor="black [3213]" strokecolor="black [3213]" strokeweight="2.25pt"/>
                      <v:rect id="Rectangle 82" o:spid="_x0000_s1073" style="position:absolute;left:48627;top:46175;width:2699;height:96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" fillcolor="black [3213]" strokecolor="black [3213]" strokeweight="2.25pt"/>
                      <v:rect id="Rectangle 83" o:spid="_x0000_s1074" style="position:absolute;left:47905;top:26363;width:2700;height:1115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" fillcolor="black [3213]" strokecolor="black [3213]" strokeweight="2.25pt"/>
                      <v:rect id="Rectangle 84" o:spid="_x0000_s1075" style="position:absolute;left:43159;top:25083;width:2699;height:1280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" fillcolor="black [3213]" strokecolor="black [3213]" strokeweight="2.25pt"/>
                      <v:rect id="Rectangle 85" o:spid="_x0000_s1076" style="position:absolute;left:39085;top:33745;width:2700;height:1075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" fillcolor="black [3213]" strokecolor="black [3213]" strokeweight="2.25pt"/>
                      <v:rect id="Rectangle 86" o:spid="_x0000_s1077" style="position:absolute;left:45502;top:39520;width:2700;height:1075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" fillcolor="black [3213]" strokecolor="black [3213]" strokeweight="2.25pt"/>
                      <v:rect id="Rectangle 87" o:spid="_x0000_s1078" style="position:absolute;left:49512;top:37435;width:2700;height:756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" fillcolor="black [3213]" strokecolor="black [3213]" strokeweight="2.25pt"/>
                    </v:group>
                    <w10:wrap anchorx="margin"/>
                  </v:group>
                </w:pict>
              </mc:Fallback>
            </mc:AlternateContent>
          </w:r>
        </w:p>
        <w:p w14:paraId="4DCF3B50" w14:textId="13C553D4" w:rsidR="003E6A30" w:rsidRDefault="00FE5B21" w:rsidP="007E6B13">
          <w:pPr>
            <w:spacing w:line="276" w:lineRule="auto"/>
            <w:rPr>
              <w:sz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6DFBC3E1" wp14:editId="67E1410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Правоъгъл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790A573" id="Правоъгълник 4" o:spid="_x0000_s1026" style="position:absolute;margin-left:0;margin-top:0;width:538.55pt;height:718.2pt;z-index:25164339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" filled="f" strokecolor="black [3213]">
                    <w10:wrap anchorx="margin" anchory="margin"/>
                  </v:rect>
                </w:pict>
              </mc:Fallback>
            </mc:AlternateContent>
          </w:r>
        </w:p>
      </w:sdtContent>
    </w:sdt>
    <w:p w14:paraId="01E649E7" w14:textId="40AA554D" w:rsidR="00FF72A5" w:rsidRDefault="00CF5864" w:rsidP="007E6B13">
      <w:pPr>
        <w:spacing w:line="276" w:lineRule="auto"/>
        <w:rPr>
          <w:sz w:val="56"/>
          <w:lang w:val="en-US"/>
        </w:rPr>
      </w:pPr>
      <w:r>
        <w:rPr>
          <w:noProof/>
          <w:kern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A05B1D6" wp14:editId="1EFE34F7">
                <wp:simplePos x="0" y="0"/>
                <wp:positionH relativeFrom="margin">
                  <wp:posOffset>-205105</wp:posOffset>
                </wp:positionH>
                <wp:positionV relativeFrom="paragraph">
                  <wp:posOffset>6100890</wp:posOffset>
                </wp:positionV>
                <wp:extent cx="6702124" cy="106626"/>
                <wp:effectExtent l="19050" t="19050" r="22860" b="2730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2124" cy="106626"/>
                        </a:xfrm>
                        <a:prstGeom prst="rect">
                          <a:avLst/>
                        </a:prstGeom>
                        <a:ln>
                          <a:solidFill>
                            <a:srgbClr val="EF3A4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5E239ED" id="Rectangle 90" o:spid="_x0000_s1026" style="position:absolute;margin-left:-16.15pt;margin-top:480.4pt;width:527.75pt;height:8.4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" fillcolor="#ef3a4e [3204]" strokecolor="#ef3a4e" strokeweight="2.25pt">
                <w10:wrap anchorx="margin"/>
              </v:rect>
            </w:pict>
          </mc:Fallback>
        </mc:AlternateContent>
      </w:r>
      <w:r>
        <w:rPr>
          <w:noProof/>
          <w:kern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9520F5" wp14:editId="19429F54">
                <wp:simplePos x="0" y="0"/>
                <wp:positionH relativeFrom="column">
                  <wp:posOffset>-85725</wp:posOffset>
                </wp:positionH>
                <wp:positionV relativeFrom="paragraph">
                  <wp:posOffset>4826454</wp:posOffset>
                </wp:positionV>
                <wp:extent cx="6400800" cy="1408430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408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00A84E" w14:textId="5DD7FFA7" w:rsidR="007E6B13" w:rsidRPr="0033314A" w:rsidRDefault="0033314A">
                            <w:pPr>
                              <w:rPr>
                                <w:rFonts w:ascii="Impact" w:hAnsi="Impact"/>
                                <w:sz w:val="160"/>
                                <w:szCs w:val="160"/>
                                <w:lang w:val="en-US"/>
                              </w:rPr>
                            </w:pPr>
                            <w:r w:rsidRPr="0033314A">
                              <w:rPr>
                                <w:rFonts w:ascii="Impact" w:hAnsi="Impact"/>
                                <w:sz w:val="160"/>
                                <w:szCs w:val="160"/>
                                <w:lang w:val="en-US"/>
                              </w:rPr>
                              <w:t>U N T I T L E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520F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6.75pt;margin-top:380.05pt;width:7in;height:110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" filled="f" stroked="f" strokeweight=".5pt">
                <v:textbox>
                  <w:txbxContent>
                    <w:p w14:paraId="3F00A84E" w14:textId="5DD7FFA7" w:rsidR="007E6B13" w:rsidRPr="0033314A" w:rsidRDefault="0033314A">
                      <w:pPr>
                        <w:rPr>
                          <w:rFonts w:ascii="Impact" w:hAnsi="Impact"/>
                          <w:sz w:val="160"/>
                          <w:szCs w:val="160"/>
                          <w:lang w:val="en-US"/>
                        </w:rPr>
                      </w:pPr>
                      <w:r w:rsidRPr="0033314A">
                        <w:rPr>
                          <w:rFonts w:ascii="Impact" w:hAnsi="Impact"/>
                          <w:sz w:val="160"/>
                          <w:szCs w:val="160"/>
                          <w:lang w:val="en-US"/>
                        </w:rPr>
                        <w:t>U N T I T L E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E0C804" wp14:editId="2EA2D3E2">
                <wp:simplePos x="0" y="0"/>
                <wp:positionH relativeFrom="margin">
                  <wp:posOffset>0</wp:posOffset>
                </wp:positionH>
                <wp:positionV relativeFrom="paragraph">
                  <wp:posOffset>6172381</wp:posOffset>
                </wp:positionV>
                <wp:extent cx="3762375" cy="61404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614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99B7A" w14:textId="11D0BA88" w:rsidR="007E6B13" w:rsidRPr="0033314A" w:rsidRDefault="007E6B13">
                            <w:pPr>
                              <w:rPr>
                                <w:rFonts w:ascii="Impact" w:hAnsi="Impact"/>
                                <w:color w:val="EF3A4E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33314A">
                              <w:rPr>
                                <w:rFonts w:ascii="Impact" w:hAnsi="Impact"/>
                                <w:color w:val="EF3A4E"/>
                                <w:sz w:val="72"/>
                                <w:szCs w:val="72"/>
                                <w:lang w:val="en-US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C804" id="Text Box 14" o:spid="_x0000_s1027" type="#_x0000_t202" style="position:absolute;margin-left:0;margin-top:486pt;width:296.25pt;height:48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" filled="f" stroked="f" strokeweight=".5pt">
                <v:textbox>
                  <w:txbxContent>
                    <w:p w14:paraId="68D99B7A" w14:textId="11D0BA88" w:rsidR="007E6B13" w:rsidRPr="0033314A" w:rsidRDefault="007E6B13">
                      <w:pPr>
                        <w:rPr>
                          <w:rFonts w:ascii="Impact" w:hAnsi="Impact"/>
                          <w:color w:val="EF3A4E"/>
                          <w:sz w:val="72"/>
                          <w:szCs w:val="72"/>
                          <w:lang w:val="en-US"/>
                        </w:rPr>
                      </w:pPr>
                      <w:r w:rsidRPr="0033314A">
                        <w:rPr>
                          <w:rFonts w:ascii="Impact" w:hAnsi="Impact"/>
                          <w:color w:val="EF3A4E"/>
                          <w:sz w:val="72"/>
                          <w:szCs w:val="72"/>
                          <w:lang w:val="en-US"/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181F6" w14:textId="77777777" w:rsidR="00FF72A5" w:rsidRPr="00FF72A5" w:rsidRDefault="00FF72A5" w:rsidP="00FF72A5">
      <w:pPr>
        <w:rPr>
          <w:sz w:val="56"/>
          <w:lang w:val="en-US"/>
        </w:rPr>
      </w:pPr>
    </w:p>
    <w:p w14:paraId="06FA43A0" w14:textId="77777777" w:rsidR="00FF72A5" w:rsidRPr="00FF72A5" w:rsidRDefault="00FF72A5" w:rsidP="00FF72A5">
      <w:pPr>
        <w:rPr>
          <w:sz w:val="56"/>
          <w:lang w:val="en-US"/>
        </w:rPr>
      </w:pPr>
    </w:p>
    <w:p w14:paraId="22290FFE" w14:textId="77777777" w:rsidR="00FF72A5" w:rsidRPr="00FF72A5" w:rsidRDefault="00FF72A5" w:rsidP="00FF72A5">
      <w:pPr>
        <w:rPr>
          <w:sz w:val="56"/>
          <w:lang w:val="en-US"/>
        </w:rPr>
      </w:pPr>
    </w:p>
    <w:p w14:paraId="5C266F87" w14:textId="77777777" w:rsidR="00FF72A5" w:rsidRPr="00FF72A5" w:rsidRDefault="00FF72A5" w:rsidP="00FF72A5">
      <w:pPr>
        <w:rPr>
          <w:sz w:val="56"/>
          <w:lang w:val="en-US"/>
        </w:rPr>
      </w:pPr>
    </w:p>
    <w:p w14:paraId="6D3F18C2" w14:textId="77777777" w:rsidR="00FF72A5" w:rsidRPr="00FF72A5" w:rsidRDefault="00FF72A5" w:rsidP="00FF72A5">
      <w:pPr>
        <w:rPr>
          <w:sz w:val="56"/>
          <w:lang w:val="en-US"/>
        </w:rPr>
      </w:pPr>
    </w:p>
    <w:p w14:paraId="79D93857" w14:textId="77777777" w:rsidR="00FF72A5" w:rsidRPr="00FF72A5" w:rsidRDefault="00FF72A5" w:rsidP="00FF72A5">
      <w:pPr>
        <w:rPr>
          <w:sz w:val="56"/>
          <w:lang w:val="en-US"/>
        </w:rPr>
      </w:pPr>
    </w:p>
    <w:p w14:paraId="1FEDD5C7" w14:textId="77777777" w:rsidR="00FF72A5" w:rsidRPr="00FF72A5" w:rsidRDefault="00FF72A5" w:rsidP="00FF72A5">
      <w:pPr>
        <w:rPr>
          <w:sz w:val="56"/>
          <w:lang w:val="en-US"/>
        </w:rPr>
      </w:pPr>
    </w:p>
    <w:p w14:paraId="5E93EB80" w14:textId="77777777" w:rsidR="00FF72A5" w:rsidRPr="00FF72A5" w:rsidRDefault="00FF72A5" w:rsidP="00FF72A5">
      <w:pPr>
        <w:rPr>
          <w:sz w:val="56"/>
          <w:lang w:val="en-US"/>
        </w:rPr>
      </w:pPr>
    </w:p>
    <w:p w14:paraId="61973766" w14:textId="6BBE7ECB" w:rsidR="00FF72A5" w:rsidRDefault="00FF72A5" w:rsidP="00FF72A5">
      <w:pPr>
        <w:rPr>
          <w:sz w:val="56"/>
          <w:lang w:val="en-US"/>
        </w:rPr>
      </w:pPr>
    </w:p>
    <w:p w14:paraId="061314CE" w14:textId="29AF002B" w:rsidR="00FF72A5" w:rsidRDefault="00FF72A5">
      <w:pPr>
        <w:spacing w:line="276" w:lineRule="auto"/>
        <w:rPr>
          <w:sz w:val="56"/>
          <w:lang w:val="en-US"/>
        </w:rPr>
      </w:pPr>
      <w:r>
        <w:rPr>
          <w:sz w:val="56"/>
          <w:lang w:val="en-US"/>
        </w:rPr>
        <w:br w:type="page"/>
      </w:r>
    </w:p>
    <w:p w14:paraId="56145A73" w14:textId="77777777" w:rsidR="004B6BFC" w:rsidRPr="004B6BFC" w:rsidRDefault="004B6BFC" w:rsidP="004B6BFC">
      <w:pPr>
        <w:pStyle w:val="TOCHeading"/>
        <w:rPr>
          <w:sz w:val="18"/>
          <w:szCs w:val="18"/>
        </w:rPr>
      </w:pPr>
      <w:r w:rsidRPr="004B6BFC">
        <w:rPr>
          <w:sz w:val="18"/>
          <w:szCs w:val="18"/>
        </w:rPr>
        <w:lastRenderedPageBreak/>
        <w:t xml:space="preserve">1. TEAM :  </w:t>
      </w:r>
    </w:p>
    <w:p w14:paraId="65DEC8D0" w14:textId="77777777" w:rsidR="004B6BFC" w:rsidRPr="004B6BFC" w:rsidRDefault="004B6BFC" w:rsidP="004B6BFC">
      <w:pPr>
        <w:pStyle w:val="TOCHeading"/>
        <w:numPr>
          <w:ilvl w:val="0"/>
          <w:numId w:val="8"/>
        </w:numPr>
        <w:rPr>
          <w:color w:val="262626" w:themeColor="text1" w:themeTint="D9"/>
          <w:sz w:val="18"/>
          <w:szCs w:val="18"/>
        </w:rPr>
      </w:pPr>
      <w:r w:rsidRPr="004B6BFC">
        <w:rPr>
          <w:color w:val="262626" w:themeColor="text1" w:themeTint="D9"/>
          <w:sz w:val="18"/>
          <w:szCs w:val="18"/>
        </w:rPr>
        <w:t xml:space="preserve">Martin Mechkov - Scrum Trainer - MMMechkov19@codingburgas.bg  </w:t>
      </w:r>
    </w:p>
    <w:p w14:paraId="2ECAC801" w14:textId="26EA2621" w:rsidR="004B6BFC" w:rsidRPr="004B6BFC" w:rsidRDefault="004B6BFC" w:rsidP="004B6BFC">
      <w:pPr>
        <w:pStyle w:val="TOCHeading"/>
        <w:numPr>
          <w:ilvl w:val="0"/>
          <w:numId w:val="8"/>
        </w:numPr>
        <w:rPr>
          <w:color w:val="262626" w:themeColor="text1" w:themeTint="D9"/>
          <w:sz w:val="18"/>
          <w:szCs w:val="18"/>
        </w:rPr>
      </w:pPr>
      <w:r w:rsidRPr="004B6BFC">
        <w:rPr>
          <w:color w:val="262626" w:themeColor="text1" w:themeTint="D9"/>
          <w:sz w:val="18"/>
          <w:szCs w:val="18"/>
        </w:rPr>
        <w:t xml:space="preserve">Mariya ilcheva - Back End - MZIlcheva19@codingburgas.bg     </w:t>
      </w:r>
    </w:p>
    <w:p w14:paraId="34678C2E" w14:textId="2E1CD7E2" w:rsidR="004B6BFC" w:rsidRPr="004B6BFC" w:rsidRDefault="004B6BFC" w:rsidP="004B6BFC">
      <w:pPr>
        <w:pStyle w:val="TOCHeading"/>
        <w:numPr>
          <w:ilvl w:val="0"/>
          <w:numId w:val="8"/>
        </w:numPr>
        <w:rPr>
          <w:color w:val="262626" w:themeColor="text1" w:themeTint="D9"/>
          <w:sz w:val="18"/>
          <w:szCs w:val="18"/>
        </w:rPr>
      </w:pPr>
      <w:r w:rsidRPr="004B6BFC">
        <w:rPr>
          <w:color w:val="262626" w:themeColor="text1" w:themeTint="D9"/>
          <w:sz w:val="18"/>
          <w:szCs w:val="18"/>
        </w:rPr>
        <w:t xml:space="preserve">Hristo Kovachev - Back End - HPKovachev19@codingburgas.bg  </w:t>
      </w:r>
    </w:p>
    <w:p w14:paraId="037994EF" w14:textId="4981EC33" w:rsidR="004B6BFC" w:rsidRPr="004B6BFC" w:rsidRDefault="004B6BFC" w:rsidP="004B6BFC">
      <w:pPr>
        <w:pStyle w:val="TOCHeading"/>
        <w:numPr>
          <w:ilvl w:val="0"/>
          <w:numId w:val="10"/>
        </w:numPr>
        <w:rPr>
          <w:sz w:val="18"/>
          <w:szCs w:val="18"/>
        </w:rPr>
      </w:pPr>
      <w:r w:rsidRPr="004B6BFC">
        <w:rPr>
          <w:color w:val="262626" w:themeColor="text1" w:themeTint="D9"/>
          <w:sz w:val="18"/>
          <w:szCs w:val="18"/>
        </w:rPr>
        <w:t xml:space="preserve">Vanina Teneva - QA Engineer - VNTeneva19@codingburgas.bg    </w:t>
      </w:r>
    </w:p>
    <w:p w14:paraId="558822DB" w14:textId="77777777" w:rsidR="004B6BFC" w:rsidRDefault="004B6BFC" w:rsidP="004B6BFC">
      <w:pPr>
        <w:pStyle w:val="TOCHeading"/>
        <w:rPr>
          <w:sz w:val="18"/>
          <w:szCs w:val="18"/>
        </w:rPr>
      </w:pPr>
    </w:p>
    <w:p w14:paraId="6A534E97" w14:textId="640CAE50" w:rsidR="004B6BFC" w:rsidRPr="004B6BFC" w:rsidRDefault="004B6BFC" w:rsidP="004B6BFC">
      <w:pPr>
        <w:pStyle w:val="TOCHeading"/>
        <w:rPr>
          <w:sz w:val="18"/>
          <w:szCs w:val="18"/>
        </w:rPr>
      </w:pPr>
      <w:r w:rsidRPr="004B6BFC">
        <w:rPr>
          <w:sz w:val="18"/>
          <w:szCs w:val="18"/>
        </w:rPr>
        <w:t>2. ROLES :</w:t>
      </w:r>
    </w:p>
    <w:p w14:paraId="18FAF8C9" w14:textId="52821A62" w:rsidR="004B6BFC" w:rsidRPr="004B6BFC" w:rsidRDefault="004B6BFC" w:rsidP="004B6BFC">
      <w:pPr>
        <w:pStyle w:val="TOCHeading"/>
        <w:numPr>
          <w:ilvl w:val="0"/>
          <w:numId w:val="8"/>
        </w:numPr>
        <w:rPr>
          <w:color w:val="262626" w:themeColor="text1" w:themeTint="D9"/>
          <w:sz w:val="18"/>
          <w:szCs w:val="18"/>
        </w:rPr>
      </w:pPr>
      <w:r w:rsidRPr="004B6BFC">
        <w:rPr>
          <w:color w:val="262626" w:themeColor="text1" w:themeTint="D9"/>
          <w:sz w:val="18"/>
          <w:szCs w:val="18"/>
        </w:rPr>
        <w:t>Scrum Trainer</w:t>
      </w:r>
    </w:p>
    <w:p w14:paraId="6F26E925" w14:textId="72D6E054" w:rsidR="004B6BFC" w:rsidRPr="004B6BFC" w:rsidRDefault="004B6BFC" w:rsidP="004B6BFC">
      <w:pPr>
        <w:pStyle w:val="TOCHeading"/>
        <w:numPr>
          <w:ilvl w:val="0"/>
          <w:numId w:val="8"/>
        </w:numPr>
        <w:rPr>
          <w:color w:val="262626" w:themeColor="text1" w:themeTint="D9"/>
          <w:sz w:val="18"/>
          <w:szCs w:val="18"/>
        </w:rPr>
      </w:pPr>
      <w:r w:rsidRPr="004B6BFC">
        <w:rPr>
          <w:color w:val="262626" w:themeColor="text1" w:themeTint="D9"/>
          <w:sz w:val="18"/>
          <w:szCs w:val="18"/>
        </w:rPr>
        <w:t>Front End</w:t>
      </w:r>
    </w:p>
    <w:p w14:paraId="42CB1E23" w14:textId="0395CCD8" w:rsidR="004B6BFC" w:rsidRPr="004B6BFC" w:rsidRDefault="004B6BFC" w:rsidP="004B6BFC">
      <w:pPr>
        <w:pStyle w:val="TOCHeading"/>
        <w:numPr>
          <w:ilvl w:val="0"/>
          <w:numId w:val="8"/>
        </w:numPr>
        <w:rPr>
          <w:color w:val="262626" w:themeColor="text1" w:themeTint="D9"/>
          <w:sz w:val="18"/>
          <w:szCs w:val="18"/>
        </w:rPr>
      </w:pPr>
      <w:r w:rsidRPr="004B6BFC">
        <w:rPr>
          <w:color w:val="262626" w:themeColor="text1" w:themeTint="D9"/>
          <w:sz w:val="18"/>
          <w:szCs w:val="18"/>
        </w:rPr>
        <w:t>Back End</w:t>
      </w:r>
    </w:p>
    <w:p w14:paraId="054FFB90" w14:textId="4CDCA490" w:rsidR="004B6BFC" w:rsidRPr="004B6BFC" w:rsidRDefault="004B6BFC" w:rsidP="004B6BFC">
      <w:pPr>
        <w:pStyle w:val="TOCHeading"/>
        <w:numPr>
          <w:ilvl w:val="0"/>
          <w:numId w:val="8"/>
        </w:numPr>
        <w:rPr>
          <w:color w:val="262626" w:themeColor="text1" w:themeTint="D9"/>
          <w:sz w:val="18"/>
          <w:szCs w:val="18"/>
        </w:rPr>
      </w:pPr>
      <w:r>
        <w:rPr>
          <w:color w:val="262626" w:themeColor="text1" w:themeTint="D9"/>
          <w:sz w:val="18"/>
          <w:szCs w:val="18"/>
          <w:lang w:val="en-US"/>
        </w:rPr>
        <w:t>QA ENGINEER</w:t>
      </w:r>
    </w:p>
    <w:p w14:paraId="0FB076DE" w14:textId="0843C90A" w:rsidR="00FF72A5" w:rsidRDefault="004B6BFC" w:rsidP="004B6BFC">
      <w:pPr>
        <w:pStyle w:val="TOCHeading"/>
        <w:rPr>
          <w:sz w:val="18"/>
          <w:szCs w:val="18"/>
        </w:rPr>
      </w:pPr>
      <w:r w:rsidRPr="004B6BFC">
        <w:rPr>
          <w:sz w:val="18"/>
          <w:szCs w:val="18"/>
        </w:rPr>
        <w:t>3.USED PROGRAMS AND LANGUAGES</w:t>
      </w:r>
    </w:p>
    <w:p w14:paraId="2B84466C" w14:textId="6C9BF26C" w:rsidR="004B6BFC" w:rsidRPr="004B6BFC" w:rsidRDefault="004B6BFC" w:rsidP="004B6BFC"/>
    <w:p w14:paraId="39A63907" w14:textId="35B01D55" w:rsidR="0072218A" w:rsidRPr="00B33054" w:rsidRDefault="00B33054" w:rsidP="00B33054">
      <w:pPr>
        <w:pStyle w:val="TOCHeading"/>
        <w:numPr>
          <w:ilvl w:val="0"/>
          <w:numId w:val="8"/>
        </w:numPr>
        <w:rPr>
          <w:color w:val="262626" w:themeColor="text1" w:themeTint="D9"/>
          <w:sz w:val="18"/>
          <w:szCs w:val="18"/>
          <w:lang w:val="en-US"/>
        </w:rPr>
      </w:pPr>
      <w:r w:rsidRPr="00B33054">
        <w:rPr>
          <w:color w:val="262626" w:themeColor="text1" w:themeTint="D9"/>
          <w:sz w:val="18"/>
          <w:szCs w:val="18"/>
          <w:lang w:val="en-US"/>
        </w:rPr>
        <w:drawing>
          <wp:anchor distT="0" distB="0" distL="114300" distR="114300" simplePos="0" relativeHeight="251794432" behindDoc="0" locked="0" layoutInCell="1" allowOverlap="1" wp14:anchorId="2456E183" wp14:editId="030339C5">
            <wp:simplePos x="0" y="0"/>
            <wp:positionH relativeFrom="column">
              <wp:posOffset>1156079</wp:posOffset>
            </wp:positionH>
            <wp:positionV relativeFrom="paragraph">
              <wp:posOffset>89213</wp:posOffset>
            </wp:positionV>
            <wp:extent cx="271041" cy="271041"/>
            <wp:effectExtent l="0" t="0" r="0" b="0"/>
            <wp:wrapNone/>
            <wp:docPr id="32" name="Picture 32" descr="Discord Free Icon of Social Media Set - Flat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cord Free Icon of Social Media Set - Flat Desig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41" cy="27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BFC" w:rsidRPr="00B33054">
        <w:rPr>
          <w:color w:val="262626" w:themeColor="text1" w:themeTint="D9"/>
          <w:sz w:val="18"/>
          <w:szCs w:val="18"/>
          <w:lang w:val="en-US"/>
        </w:rPr>
        <w:t>Discord</w:t>
      </w:r>
    </w:p>
    <w:p w14:paraId="0D33CC0A" w14:textId="27E23323" w:rsidR="004B6BFC" w:rsidRPr="00B33054" w:rsidRDefault="004B6BFC" w:rsidP="00B33054">
      <w:pPr>
        <w:ind w:left="360"/>
        <w:rPr>
          <w:rFonts w:ascii="Arial Rounded MT Bold" w:hAnsi="Arial Rounded MT Bold"/>
          <w:color w:val="404040" w:themeColor="text1" w:themeTint="BF"/>
          <w:lang w:val="en-US"/>
        </w:rPr>
      </w:pPr>
      <w:r w:rsidRPr="00B33054">
        <w:rPr>
          <w:rFonts w:ascii="Arial Rounded MT Bold" w:hAnsi="Arial Rounded MT Bold"/>
          <w:color w:val="404040" w:themeColor="text1" w:themeTint="BF"/>
          <w:lang w:val="en-US"/>
        </w:rPr>
        <w:t>Discord is the easiest way to talk over voice, video, and text. Talk, chat, hang out, and stay close with your friends and communities.</w:t>
      </w:r>
    </w:p>
    <w:p w14:paraId="2BD085B5" w14:textId="35F89F37" w:rsidR="004B6BFC" w:rsidRDefault="004B6BFC" w:rsidP="00FF72A5">
      <w:pPr>
        <w:rPr>
          <w:color w:val="404040" w:themeColor="text1" w:themeTint="BF"/>
          <w:sz w:val="24"/>
          <w:szCs w:val="24"/>
          <w:lang w:val="en-US"/>
        </w:rPr>
      </w:pPr>
    </w:p>
    <w:p w14:paraId="32240EA8" w14:textId="1E00C1DF" w:rsidR="004B6BFC" w:rsidRPr="00B33054" w:rsidRDefault="00B33054" w:rsidP="00B33054">
      <w:pPr>
        <w:pStyle w:val="TOCHeading"/>
        <w:numPr>
          <w:ilvl w:val="0"/>
          <w:numId w:val="8"/>
        </w:numPr>
        <w:rPr>
          <w:color w:val="262626" w:themeColor="text1" w:themeTint="D9"/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796480" behindDoc="0" locked="0" layoutInCell="1" allowOverlap="1" wp14:anchorId="1DB86373" wp14:editId="21EA7433">
            <wp:simplePos x="0" y="0"/>
            <wp:positionH relativeFrom="column">
              <wp:posOffset>1968471</wp:posOffset>
            </wp:positionH>
            <wp:positionV relativeFrom="paragraph">
              <wp:posOffset>122886</wp:posOffset>
            </wp:positionV>
            <wp:extent cx="211540" cy="226695"/>
            <wp:effectExtent l="0" t="0" r="0" b="190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4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BFC" w:rsidRPr="00B33054">
        <w:rPr>
          <w:color w:val="262626" w:themeColor="text1" w:themeTint="D9"/>
          <w:sz w:val="18"/>
          <w:szCs w:val="18"/>
          <w:lang w:val="en-US"/>
        </w:rPr>
        <w:t>Visual studio code</w:t>
      </w:r>
    </w:p>
    <w:p w14:paraId="4F1C01DA" w14:textId="02904216" w:rsidR="004B6BFC" w:rsidRPr="00B33054" w:rsidRDefault="004B6BFC" w:rsidP="00B33054">
      <w:pPr>
        <w:ind w:left="360"/>
        <w:rPr>
          <w:rFonts w:ascii="Arial Rounded MT Bold" w:hAnsi="Arial Rounded MT Bold"/>
          <w:color w:val="404040" w:themeColor="text1" w:themeTint="BF"/>
          <w:lang w:val="en-US"/>
        </w:rPr>
      </w:pPr>
      <w:r w:rsidRPr="00B33054">
        <w:rPr>
          <w:rFonts w:ascii="Arial Rounded MT Bold" w:hAnsi="Arial Rounded MT Bold"/>
          <w:color w:val="404040" w:themeColor="text1" w:themeTint="BF"/>
          <w:lang w:val="en-US"/>
        </w:rPr>
        <w:t>Visual Studio Code is a freeware source-code editor made by Microsoft. Features include support for debugging, syntax highlighting, intelligent code completion, snippets, code refactoring, and embedded Git</w:t>
      </w:r>
      <w:r w:rsidR="00B33054" w:rsidRPr="00B33054">
        <w:rPr>
          <w:rFonts w:ascii="Arial Rounded MT Bold" w:hAnsi="Arial Rounded MT Bold"/>
          <w:color w:val="404040" w:themeColor="text1" w:themeTint="BF"/>
          <w:lang w:val="en-US"/>
        </w:rPr>
        <w:t>.</w:t>
      </w:r>
    </w:p>
    <w:p w14:paraId="301EA56D" w14:textId="30E7E83D" w:rsidR="004B6BFC" w:rsidRDefault="004B6BFC" w:rsidP="00FF72A5">
      <w:pPr>
        <w:rPr>
          <w:sz w:val="56"/>
          <w:lang w:val="en-US"/>
        </w:rPr>
      </w:pPr>
    </w:p>
    <w:p w14:paraId="3C32F00E" w14:textId="4BC52D42" w:rsidR="004B6BFC" w:rsidRPr="00B33054" w:rsidRDefault="00B33054" w:rsidP="00B33054">
      <w:pPr>
        <w:pStyle w:val="TOCHeading"/>
        <w:numPr>
          <w:ilvl w:val="0"/>
          <w:numId w:val="8"/>
        </w:numPr>
        <w:rPr>
          <w:color w:val="262626" w:themeColor="text1" w:themeTint="D9"/>
          <w:sz w:val="18"/>
          <w:szCs w:val="18"/>
          <w:lang w:val="en-US"/>
        </w:rPr>
      </w:pPr>
      <w:r w:rsidRPr="00B33054">
        <w:rPr>
          <w:color w:val="262626" w:themeColor="text1" w:themeTint="D9"/>
          <w:sz w:val="18"/>
          <w:szCs w:val="18"/>
          <w:lang w:val="en-US"/>
        </w:rPr>
        <w:drawing>
          <wp:anchor distT="0" distB="0" distL="114300" distR="114300" simplePos="0" relativeHeight="251798528" behindDoc="0" locked="0" layoutInCell="1" allowOverlap="1" wp14:anchorId="26FD8D9B" wp14:editId="55ED3674">
            <wp:simplePos x="0" y="0"/>
            <wp:positionH relativeFrom="column">
              <wp:posOffset>917423</wp:posOffset>
            </wp:positionH>
            <wp:positionV relativeFrom="paragraph">
              <wp:posOffset>136032</wp:posOffset>
            </wp:positionV>
            <wp:extent cx="218334" cy="211974"/>
            <wp:effectExtent l="0" t="0" r="0" b="0"/>
            <wp:wrapNone/>
            <wp:docPr id="1028" name="Picture 4" descr="Na - Ms Word Png Icon Clipart - Full Size Clipart (#4019240) - PinClipart">
              <a:extLst xmlns:a="http://schemas.openxmlformats.org/drawingml/2006/main">
                <a:ext uri="{FF2B5EF4-FFF2-40B4-BE49-F238E27FC236}">
                  <a16:creationId xmlns:a16="http://schemas.microsoft.com/office/drawing/2014/main" id="{935341C6-2D4A-402D-A655-310BEAD021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Na - Ms Word Png Icon Clipart - Full Size Clipart (#4019240) - PinClipart">
                      <a:extLst>
                        <a:ext uri="{FF2B5EF4-FFF2-40B4-BE49-F238E27FC236}">
                          <a16:creationId xmlns:a16="http://schemas.microsoft.com/office/drawing/2014/main" id="{935341C6-2D4A-402D-A655-310BEAD0212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34" cy="211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BFC" w:rsidRPr="00B33054">
        <w:rPr>
          <w:color w:val="262626" w:themeColor="text1" w:themeTint="D9"/>
          <w:sz w:val="18"/>
          <w:szCs w:val="18"/>
          <w:lang w:val="en-US"/>
        </w:rPr>
        <w:t>Word</w:t>
      </w:r>
    </w:p>
    <w:p w14:paraId="2B8023F2" w14:textId="3D84ED0F" w:rsidR="004B6BFC" w:rsidRPr="00B33054" w:rsidRDefault="004B6BFC" w:rsidP="00B33054">
      <w:pPr>
        <w:ind w:left="360"/>
        <w:rPr>
          <w:rFonts w:ascii="Arial Rounded MT Bold" w:hAnsi="Arial Rounded MT Bold"/>
          <w:color w:val="404040" w:themeColor="text1" w:themeTint="BF"/>
          <w:lang w:val="en-US"/>
        </w:rPr>
      </w:pPr>
      <w:r w:rsidRPr="00B33054">
        <w:rPr>
          <w:rFonts w:ascii="Arial Rounded MT Bold" w:hAnsi="Arial Rounded MT Bold"/>
          <w:color w:val="404040" w:themeColor="text1" w:themeTint="BF"/>
          <w:lang w:val="en-US"/>
        </w:rPr>
        <w:t>Microsoft Word or MS Word (often called Word) is a graphical word processing program that users can type with. It is made by the computer company Microsoft. Its purpose is to allow users to type and save documents</w:t>
      </w:r>
      <w:r w:rsidR="00B33054" w:rsidRPr="00B33054">
        <w:rPr>
          <w:rFonts w:ascii="Arial Rounded MT Bold" w:hAnsi="Arial Rounded MT Bold"/>
          <w:color w:val="404040" w:themeColor="text1" w:themeTint="BF"/>
          <w:lang w:val="en-US"/>
        </w:rPr>
        <w:t>.</w:t>
      </w:r>
    </w:p>
    <w:p w14:paraId="45C2BE17" w14:textId="3CD57D51" w:rsidR="004B6BFC" w:rsidRDefault="004B6BFC" w:rsidP="00FF72A5">
      <w:pPr>
        <w:rPr>
          <w:color w:val="404040" w:themeColor="text1" w:themeTint="BF"/>
          <w:sz w:val="24"/>
          <w:szCs w:val="24"/>
          <w:lang w:val="en-US"/>
        </w:rPr>
      </w:pPr>
    </w:p>
    <w:p w14:paraId="240BFD00" w14:textId="653556AE" w:rsidR="004B6BFC" w:rsidRPr="00B33054" w:rsidRDefault="00B33054" w:rsidP="00B33054">
      <w:pPr>
        <w:pStyle w:val="TOCHeading"/>
        <w:numPr>
          <w:ilvl w:val="0"/>
          <w:numId w:val="8"/>
        </w:numPr>
        <w:rPr>
          <w:color w:val="262626" w:themeColor="text1" w:themeTint="D9"/>
          <w:sz w:val="18"/>
          <w:szCs w:val="18"/>
          <w:lang w:val="en-US"/>
        </w:rPr>
      </w:pPr>
      <w:r w:rsidRPr="00F43966">
        <w:rPr>
          <w:noProof/>
        </w:rPr>
        <w:drawing>
          <wp:anchor distT="0" distB="0" distL="114300" distR="114300" simplePos="0" relativeHeight="251800576" behindDoc="0" locked="0" layoutInCell="1" allowOverlap="1" wp14:anchorId="2563611A" wp14:editId="6B54C531">
            <wp:simplePos x="0" y="0"/>
            <wp:positionH relativeFrom="column">
              <wp:posOffset>1381466</wp:posOffset>
            </wp:positionH>
            <wp:positionV relativeFrom="paragraph">
              <wp:posOffset>95572</wp:posOffset>
            </wp:positionV>
            <wp:extent cx="259307" cy="259307"/>
            <wp:effectExtent l="0" t="0" r="7620" b="7620"/>
            <wp:wrapNone/>
            <wp:docPr id="1030" name="Picture 6" descr="Microsoft PowerPoint 2019 Icon">
              <a:extLst xmlns:a="http://schemas.openxmlformats.org/drawingml/2006/main">
                <a:ext uri="{FF2B5EF4-FFF2-40B4-BE49-F238E27FC236}">
                  <a16:creationId xmlns:a16="http://schemas.microsoft.com/office/drawing/2014/main" id="{5F28C6F5-F859-44F9-B1C7-024B79E226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Microsoft PowerPoint 2019 Icon">
                      <a:extLst>
                        <a:ext uri="{FF2B5EF4-FFF2-40B4-BE49-F238E27FC236}">
                          <a16:creationId xmlns:a16="http://schemas.microsoft.com/office/drawing/2014/main" id="{5F28C6F5-F859-44F9-B1C7-024B79E2264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07" cy="259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BFC" w:rsidRPr="00B33054">
        <w:rPr>
          <w:color w:val="262626" w:themeColor="text1" w:themeTint="D9"/>
          <w:sz w:val="18"/>
          <w:szCs w:val="18"/>
          <w:lang w:val="en-US"/>
        </w:rPr>
        <w:t xml:space="preserve">PowerPoint </w:t>
      </w:r>
    </w:p>
    <w:p w14:paraId="107C8036" w14:textId="2764A421" w:rsidR="004B6BFC" w:rsidRPr="00B33054" w:rsidRDefault="004B6BFC" w:rsidP="00B33054">
      <w:pPr>
        <w:ind w:left="360"/>
        <w:rPr>
          <w:rFonts w:ascii="Arial Rounded MT Bold" w:hAnsi="Arial Rounded MT Bold"/>
          <w:color w:val="404040" w:themeColor="text1" w:themeTint="BF"/>
          <w:lang w:val="en-US"/>
        </w:rPr>
      </w:pPr>
      <w:r w:rsidRPr="00B33054">
        <w:rPr>
          <w:rFonts w:ascii="Arial Rounded MT Bold" w:hAnsi="Arial Rounded MT Bold"/>
          <w:color w:val="404040" w:themeColor="text1" w:themeTint="BF"/>
          <w:lang w:val="en-US"/>
        </w:rPr>
        <w:t>PowerPoint is a complete presentation graphics package. It gives you everything you need to produce a professional-looking presentation. PowerPoint offers word processing, outlining, drawing, graphing, and presentation management tools- all designed to be easy to use and learn.</w:t>
      </w:r>
    </w:p>
    <w:p w14:paraId="1E8FF2BD" w14:textId="53E4D842" w:rsidR="004B6BFC" w:rsidRDefault="004B6BFC" w:rsidP="004B6BFC">
      <w:pPr>
        <w:spacing w:line="276" w:lineRule="auto"/>
        <w:rPr>
          <w:color w:val="404040" w:themeColor="text1" w:themeTint="BF"/>
          <w:sz w:val="24"/>
          <w:szCs w:val="24"/>
          <w:lang w:val="en-US"/>
        </w:rPr>
      </w:pPr>
    </w:p>
    <w:p w14:paraId="394A0CDF" w14:textId="0D49391E" w:rsidR="004B6BFC" w:rsidRPr="00B33054" w:rsidRDefault="00B33054" w:rsidP="00B33054">
      <w:pPr>
        <w:pStyle w:val="TOCHeading"/>
        <w:numPr>
          <w:ilvl w:val="0"/>
          <w:numId w:val="8"/>
        </w:numPr>
        <w:rPr>
          <w:color w:val="262626" w:themeColor="text1" w:themeTint="D9"/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801600" behindDoc="0" locked="0" layoutInCell="1" allowOverlap="1" wp14:anchorId="096857B6" wp14:editId="09DAC44D">
            <wp:simplePos x="0" y="0"/>
            <wp:positionH relativeFrom="margin">
              <wp:posOffset>1913662</wp:posOffset>
            </wp:positionH>
            <wp:positionV relativeFrom="paragraph">
              <wp:posOffset>121920</wp:posOffset>
            </wp:positionV>
            <wp:extent cx="225188" cy="219535"/>
            <wp:effectExtent l="0" t="0" r="3810" b="9525"/>
            <wp:wrapNone/>
            <wp:docPr id="130" name="Picture 130" descr="Adobe Illustrator CC Logo PNG Transparent &amp;amp; SVG Vector - Freebie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obe Illustrator CC Logo PNG Transparent &amp;amp; SVG Vector - Freebie Suppl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88" cy="21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BFC" w:rsidRPr="00B33054">
        <w:rPr>
          <w:color w:val="262626" w:themeColor="text1" w:themeTint="D9"/>
          <w:sz w:val="18"/>
          <w:szCs w:val="18"/>
          <w:lang w:val="en-US"/>
        </w:rPr>
        <w:t>Adobe Illustrator</w:t>
      </w:r>
    </w:p>
    <w:p w14:paraId="7AC816B1" w14:textId="78BEE205" w:rsidR="004B6BFC" w:rsidRPr="00B33054" w:rsidRDefault="00B33054" w:rsidP="00B33054">
      <w:pPr>
        <w:ind w:left="360"/>
        <w:rPr>
          <w:rFonts w:ascii="Arial Rounded MT Bold" w:hAnsi="Arial Rounded MT Bold"/>
          <w:color w:val="404040" w:themeColor="text1" w:themeTint="BF"/>
          <w:lang w:val="en-US"/>
        </w:rPr>
      </w:pPr>
      <w:r w:rsidRPr="00B33054">
        <w:rPr>
          <w:rFonts w:ascii="Arial Rounded MT Bold" w:hAnsi="Arial Rounded MT Bold"/>
          <w:color w:val="404040" w:themeColor="text1" w:themeTint="BF"/>
          <w:lang w:val="en-US"/>
        </w:rPr>
        <w:t>Adobe Illustrator is a professional vector-based design and drawing program. Used as part of a larger design workflow, Illustrator allows for the creation of everything from single design elements to entire compositions. Designers use Illustrator to create posters, symbols, logos, patterns, icons, etc.</w:t>
      </w:r>
    </w:p>
    <w:p w14:paraId="26CB9276" w14:textId="3CE01DE8" w:rsidR="004B6BFC" w:rsidRPr="00FF72A5" w:rsidRDefault="004B6BFC" w:rsidP="00FF72A5">
      <w:pPr>
        <w:rPr>
          <w:sz w:val="56"/>
          <w:lang w:val="en-US"/>
        </w:rPr>
      </w:pPr>
      <w:bookmarkStart w:id="0" w:name="_GoBack"/>
      <w:bookmarkEnd w:id="0"/>
    </w:p>
    <w:sectPr w:rsidR="004B6BFC" w:rsidRPr="00FF72A5">
      <w:footerReference w:type="default" r:id="rId17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FC3DA" w14:textId="77777777" w:rsidR="003121DC" w:rsidRDefault="003121DC">
      <w:pPr>
        <w:spacing w:after="0" w:line="240" w:lineRule="auto"/>
      </w:pPr>
      <w:r>
        <w:separator/>
      </w:r>
    </w:p>
  </w:endnote>
  <w:endnote w:type="continuationSeparator" w:id="0">
    <w:p w14:paraId="476C1A90" w14:textId="77777777" w:rsidR="003121DC" w:rsidRDefault="0031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FC1F5" w14:textId="77777777" w:rsidR="000F4EF2" w:rsidRDefault="00FE5B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1256FF1E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B33054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" filled="f" stroked="f">
              <v:textbox style="layout-flow:vertical">
                <w:txbxContent>
                  <w:p w14:paraId="452E5848" w14:textId="1256FF1E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B33054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2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0DF07C31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H4+KshVAgAAWwQAAA4AAAAAAAAAAAAAAAAALgIAAGRycy9lMm9Eb2MueG1sUEsBAi0A&#10;FAAGAAgAAAAhACEu3TrdAAAABwEAAA8AAAAAAAAAAAAAAAAArwQAAGRycy9kb3ducmV2LnhtbFBL&#10;BQYAAAAABAAEAPMAAAC5BQAAAAA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2BB11326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DSHv7INQIAACIEAAAOAAAAAAAAAAAAAAAA&#10;AC4CAABkcnMvZTJvRG9jLnhtbFBLAQItABQABgAIAAAAIQCa48A53QAAAAQBAAAPAAAAAAAAAAAA&#10;AAAAAI8EAABkcnMvZG93bnJldi54bWxQSwUGAAAAAAQABADzAAAAmQU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07CEE8C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" fillcolor="#44546a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747DD" w14:textId="77777777" w:rsidR="003121DC" w:rsidRDefault="003121DC">
      <w:pPr>
        <w:spacing w:after="0" w:line="240" w:lineRule="auto"/>
      </w:pPr>
      <w:r>
        <w:separator/>
      </w:r>
    </w:p>
  </w:footnote>
  <w:footnote w:type="continuationSeparator" w:id="0">
    <w:p w14:paraId="5382A1D2" w14:textId="77777777" w:rsidR="003121DC" w:rsidRDefault="00312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83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90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97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04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12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1932" w:hanging="360"/>
      </w:pPr>
      <w:rPr>
        <w:rFonts w:ascii="Wingdings" w:hAnsi="Wingdings" w:hint="default"/>
      </w:rPr>
    </w:lvl>
  </w:abstractNum>
  <w:abstractNum w:abstractNumId="1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D5356"/>
    <w:multiLevelType w:val="hybridMultilevel"/>
    <w:tmpl w:val="85CAF5AC"/>
    <w:lvl w:ilvl="0" w:tplc="7C428F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50E81"/>
    <w:multiLevelType w:val="hybridMultilevel"/>
    <w:tmpl w:val="2E26C3F8"/>
    <w:lvl w:ilvl="0" w:tplc="0402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4" w15:restartNumberingAfterBreak="0">
    <w:nsid w:val="403A3BC8"/>
    <w:multiLevelType w:val="hybridMultilevel"/>
    <w:tmpl w:val="1ED6479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213E6"/>
    <w:multiLevelType w:val="hybridMultilevel"/>
    <w:tmpl w:val="397CA65A"/>
    <w:lvl w:ilvl="0" w:tplc="0402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6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7" w15:restartNumberingAfterBreak="0">
    <w:nsid w:val="55224631"/>
    <w:multiLevelType w:val="hybridMultilevel"/>
    <w:tmpl w:val="369A13E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566DB"/>
    <w:multiLevelType w:val="hybridMultilevel"/>
    <w:tmpl w:val="39E09B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410F5"/>
    <w:multiLevelType w:val="hybridMultilevel"/>
    <w:tmpl w:val="5C825F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66F"/>
    <w:rsid w:val="000F3867"/>
    <w:rsid w:val="000F4EF2"/>
    <w:rsid w:val="001C0287"/>
    <w:rsid w:val="001C3EB5"/>
    <w:rsid w:val="00293FE2"/>
    <w:rsid w:val="002D0843"/>
    <w:rsid w:val="003121DC"/>
    <w:rsid w:val="003134D5"/>
    <w:rsid w:val="0033314A"/>
    <w:rsid w:val="00340A47"/>
    <w:rsid w:val="003E6A30"/>
    <w:rsid w:val="004B6BFC"/>
    <w:rsid w:val="00544AB1"/>
    <w:rsid w:val="00575AAE"/>
    <w:rsid w:val="00630446"/>
    <w:rsid w:val="0066066F"/>
    <w:rsid w:val="0072218A"/>
    <w:rsid w:val="007A40DB"/>
    <w:rsid w:val="007E6627"/>
    <w:rsid w:val="007E6B13"/>
    <w:rsid w:val="00830259"/>
    <w:rsid w:val="008C34B9"/>
    <w:rsid w:val="008D15F1"/>
    <w:rsid w:val="009E4ECA"/>
    <w:rsid w:val="00A26D68"/>
    <w:rsid w:val="00B33054"/>
    <w:rsid w:val="00B97F38"/>
    <w:rsid w:val="00BB7A91"/>
    <w:rsid w:val="00C21D3B"/>
    <w:rsid w:val="00C65C2B"/>
    <w:rsid w:val="00CF5864"/>
    <w:rsid w:val="00D82B6D"/>
    <w:rsid w:val="00F24928"/>
    <w:rsid w:val="00F7711C"/>
    <w:rsid w:val="00FE5B21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EF3A4E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F3A4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EF3A4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CD102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CD102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F3A4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CD1025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EF3A4E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EF3A4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44546A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EF3A4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CD102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CD102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EF3A4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CD1025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EF3A4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44546A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44546A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EF3A4E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EF3A4E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44546A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EF3A4E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ED7D3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ED7D3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890B19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FF72A5"/>
    <w:pPr>
      <w:spacing w:after="100"/>
    </w:pPr>
    <w:rPr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025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F72A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Essential">
  <a:themeElements>
    <a:clrScheme name="Custom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F3A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</Template>
  <TotalTime>1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Error 404</vt:lpstr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404</dc:title>
  <dc:subject>Документация</dc:subject>
  <dc:creator>Alexx™ ‏‏‎</dc:creator>
  <cp:lastModifiedBy>New</cp:lastModifiedBy>
  <cp:revision>2</cp:revision>
  <dcterms:created xsi:type="dcterms:W3CDTF">2021-11-03T18:33:00Z</dcterms:created>
  <dcterms:modified xsi:type="dcterms:W3CDTF">2021-11-03T18:33:00Z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