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E4FC" w14:textId="72073271" w:rsidR="003134D5" w:rsidRDefault="00D82B6D">
      <w:pPr>
        <w:rPr>
          <w:kern w:val="28"/>
        </w:rPr>
      </w:pPr>
      <w:r>
        <w:rPr>
          <w:noProof/>
          <w:kern w:val="28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D7B0EA5" wp14:editId="7DAD9E77">
                <wp:simplePos x="0" y="0"/>
                <wp:positionH relativeFrom="column">
                  <wp:posOffset>-43543</wp:posOffset>
                </wp:positionH>
                <wp:positionV relativeFrom="paragraph">
                  <wp:posOffset>163286</wp:posOffset>
                </wp:positionV>
                <wp:extent cx="6383655" cy="6279515"/>
                <wp:effectExtent l="0" t="0" r="36195" b="698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655" cy="6279515"/>
                          <a:chOff x="0" y="0"/>
                          <a:chExt cx="6383655" cy="6279515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3655" cy="6279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" name="Straight Arrow Connector 93"/>
                        <wps:cNvCnPr/>
                        <wps:spPr>
                          <a:xfrm>
                            <a:off x="0" y="3352800"/>
                            <a:ext cx="508000" cy="0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5807033" y="2791690"/>
                            <a:ext cx="508000" cy="0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2422C" id="Group 95" o:spid="_x0000_s1026" style="position:absolute;margin-left:-3.45pt;margin-top:12.85pt;width:502.65pt;height:494.45pt;z-index:251792384" coordsize="63836,62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7" type="#_x0000_t75" style="position:absolute;width:63836;height:6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3" o:spid="_x0000_s1028" type="#_x0000_t32" style="position:absolute;top:33528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" strokecolor="#ee2b41 [3044]" strokeweight="6pt">
                  <v:stroke endarrow="block"/>
                </v:shape>
                <v:shape id="Straight Arrow Connector 94" o:spid="_x0000_s1029" type="#_x0000_t32" style="position:absolute;left:58070;top:27916;width:5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" strokecolor="#ee2b41 [3044]" strokeweight="6pt">
                  <v:stroke endarrow="block"/>
                </v:shape>
              </v:group>
            </w:pict>
          </mc:Fallback>
        </mc:AlternateContent>
      </w:r>
      <w:r w:rsidR="00FF72A5"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782DDC" wp14:editId="608CF46F">
                <wp:simplePos x="0" y="0"/>
                <wp:positionH relativeFrom="column">
                  <wp:posOffset>6395611</wp:posOffset>
                </wp:positionH>
                <wp:positionV relativeFrom="paragraph">
                  <wp:posOffset>-207645</wp:posOffset>
                </wp:positionV>
                <wp:extent cx="210820" cy="9102090"/>
                <wp:effectExtent l="19050" t="19050" r="1778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9102090"/>
                        </a:xfrm>
                        <a:prstGeom prst="rect">
                          <a:avLst/>
                        </a:prstGeom>
                        <a:ln>
                          <a:solidFill>
                            <a:srgbClr val="EF3A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F0F11" id="Rectangle 7" o:spid="_x0000_s1026" style="position:absolute;margin-left:503.6pt;margin-top:-16.35pt;width:16.6pt;height:71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" fillcolor="#ef3a4e [3204]" strokecolor="#ef3a4e" strokeweight="2.25pt"/>
            </w:pict>
          </mc:Fallback>
        </mc:AlternateContent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10F1EF05" w:rsidR="000F4EF2" w:rsidRDefault="000F4EF2">
          <w:pPr>
            <w:rPr>
              <w:kern w:val="28"/>
            </w:rPr>
          </w:pPr>
        </w:p>
        <w:p w14:paraId="485E12C1" w14:textId="3D7CAC07" w:rsidR="0066066F" w:rsidRDefault="008D15F1">
          <w:pPr>
            <w:spacing w:line="276" w:lineRule="auto"/>
            <w:rPr>
              <w:sz w:val="56"/>
            </w:rPr>
          </w:pPr>
          <w:r>
            <w:rPr>
              <w:noProof/>
              <w:kern w:val="28"/>
            </w:rPr>
            <mc:AlternateContent>
              <mc:Choice Requires="wpg">
                <w:drawing>
                  <wp:anchor distT="0" distB="0" distL="114300" distR="114300" simplePos="0" relativeHeight="251786240" behindDoc="0" locked="0" layoutInCell="1" allowOverlap="1" wp14:anchorId="0F059807" wp14:editId="4AEBC7FF">
                    <wp:simplePos x="0" y="0"/>
                    <wp:positionH relativeFrom="margin">
                      <wp:posOffset>364028</wp:posOffset>
                    </wp:positionH>
                    <wp:positionV relativeFrom="paragraph">
                      <wp:posOffset>40467</wp:posOffset>
                    </wp:positionV>
                    <wp:extent cx="5435265" cy="5366985"/>
                    <wp:effectExtent l="19050" t="19050" r="13335" b="24765"/>
                    <wp:wrapNone/>
                    <wp:docPr id="89" name="Group 8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35265" cy="5366985"/>
                              <a:chOff x="-6384" y="0"/>
                              <a:chExt cx="6382711" cy="6303106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2358189" y="978568"/>
                                <a:ext cx="1633550" cy="4314190"/>
                                <a:chOff x="113972" y="0"/>
                                <a:chExt cx="1633577" cy="4314390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13972" y="0"/>
                                  <a:ext cx="270000" cy="168442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rot="16200000">
                                  <a:off x="787422" y="-625959"/>
                                  <a:ext cx="270001" cy="1523998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477549" y="0"/>
                                  <a:ext cx="270000" cy="168442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rot="5400000">
                                  <a:off x="1082787" y="1033729"/>
                                  <a:ext cx="270673" cy="103055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688005" y="1427746"/>
                                  <a:ext cx="270000" cy="2880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 rot="5400000">
                                  <a:off x="1028371" y="3737810"/>
                                  <a:ext cx="269875" cy="88328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 rot="5400000">
                                  <a:off x="1028371" y="3064042"/>
                                  <a:ext cx="270000" cy="883653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EF3A4E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8" name="Group 88"/>
                            <wpg:cNvGrpSpPr/>
                            <wpg:grpSpPr>
                              <a:xfrm>
                                <a:off x="-6384" y="0"/>
                                <a:ext cx="6382711" cy="6303106"/>
                                <a:chOff x="-6384" y="0"/>
                                <a:chExt cx="6382711" cy="6303106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 rot="10800000">
                                  <a:off x="-6384" y="3769"/>
                                  <a:ext cx="270000" cy="31489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 rot="16200000">
                                  <a:off x="3042285" y="-3042224"/>
                                  <a:ext cx="270000" cy="6354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 rot="10800000">
                                  <a:off x="6106327" y="5776"/>
                                  <a:ext cx="270000" cy="2611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 rot="10800000">
                                  <a:off x="6106327" y="2989607"/>
                                  <a:ext cx="270000" cy="3285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 rot="16200000">
                                  <a:off x="3056950" y="2989063"/>
                                  <a:ext cx="269876" cy="63582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 47"/>
                              <wps:cNvSpPr/>
                              <wps:spPr>
                                <a:xfrm rot="10800000">
                                  <a:off x="10327" y="3711502"/>
                                  <a:ext cx="269876" cy="2558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 rot="5400000">
                                  <a:off x="283043" y="3535039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 rot="5400000">
                                  <a:off x="860558" y="5267586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 rot="5400000">
                                  <a:off x="956811" y="2845228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 rot="5400000">
                                  <a:off x="876600" y="487039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 rot="5400000">
                                  <a:off x="1470158" y="1064555"/>
                                  <a:ext cx="270000" cy="62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 rot="5400000">
                                  <a:off x="4365441" y="1729984"/>
                                  <a:ext cx="270000" cy="43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 rot="5400000">
                                  <a:off x="5175884" y="458212"/>
                                  <a:ext cx="270000" cy="6268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 rot="5400000">
                                  <a:off x="1502243" y="3547824"/>
                                  <a:ext cx="270000" cy="6268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 rot="5400000">
                                  <a:off x="619927" y="4465481"/>
                                  <a:ext cx="269876" cy="10919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 rot="5400000">
                                  <a:off x="1477862" y="3430448"/>
                                  <a:ext cx="270000" cy="19799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 rot="10800000">
                                  <a:off x="5512769" y="2508344"/>
                                  <a:ext cx="269876" cy="32031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 rot="10800000">
                                  <a:off x="1758916" y="678683"/>
                                  <a:ext cx="270000" cy="3326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 rot="10800000">
                                  <a:off x="603885" y="663502"/>
                                  <a:ext cx="269876" cy="13445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 rot="10800000">
                                  <a:off x="1133274" y="182239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 rot="10800000">
                                  <a:off x="1181401" y="1244944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 rot="5400000">
                                  <a:off x="900346" y="1729984"/>
                                  <a:ext cx="269875" cy="1603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 rot="10800000">
                                  <a:off x="635969" y="3021691"/>
                                  <a:ext cx="269876" cy="9616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 rot="10800000">
                                  <a:off x="1277653" y="372428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 rot="10800000">
                                  <a:off x="1085148" y="5444049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 rot="10800000">
                                  <a:off x="1839127" y="4577776"/>
                                  <a:ext cx="270000" cy="1087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 rot="10800000">
                                  <a:off x="2432685" y="5776"/>
                                  <a:ext cx="270000" cy="7188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 rot="5400000">
                                  <a:off x="3338747" y="-335522"/>
                                  <a:ext cx="270001" cy="18428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 rot="10800000">
                                  <a:off x="4980908" y="647460"/>
                                  <a:ext cx="269876" cy="1922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 rot="10800000">
                                  <a:off x="5528811" y="63482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 rot="5400000">
                                  <a:off x="5584641" y="1489353"/>
                                  <a:ext cx="269876" cy="961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 rot="5400000">
                                  <a:off x="4501799" y="1000069"/>
                                  <a:ext cx="270000" cy="7011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 rot="10800000">
                                  <a:off x="3667927" y="2941481"/>
                                  <a:ext cx="269876" cy="558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 rot="10800000">
                                  <a:off x="2400601" y="3133986"/>
                                  <a:ext cx="270000" cy="654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 rot="10800000">
                                  <a:off x="2400601" y="4930702"/>
                                  <a:ext cx="269875" cy="1087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 rot="5400000">
                                  <a:off x="3675948" y="4489544"/>
                                  <a:ext cx="269874" cy="23713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 rot="10800000">
                                  <a:off x="4341695" y="4957774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 rot="5400000">
                                  <a:off x="4862746" y="4617563"/>
                                  <a:ext cx="269876" cy="961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 rot="5400000">
                                  <a:off x="4790557" y="2636364"/>
                                  <a:ext cx="270000" cy="11153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 rot="10800000">
                                  <a:off x="4315990" y="2508344"/>
                                  <a:ext cx="269876" cy="1280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 rot="5400000">
                                  <a:off x="3908558" y="3374618"/>
                                  <a:ext cx="270000" cy="1075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 rot="5400000">
                                  <a:off x="4550242" y="3952134"/>
                                  <a:ext cx="270000" cy="1075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 rot="10800000">
                                  <a:off x="4951295" y="3743586"/>
                                  <a:ext cx="270000" cy="7568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B9CB27" id="Group 89" o:spid="_x0000_s1026" style="position:absolute;margin-left:28.65pt;margin-top:3.2pt;width:427.95pt;height:422.6pt;z-index:251786240;mso-position-horizontal-relative:margin;mso-width-relative:margin;mso-height-relative:margin" coordorigin="-63" coordsize="63827,63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">
                    <v:group id="Group 27" o:spid="_x0000_s1027" style="position:absolute;left:23581;top:9785;width:16336;height:43142" coordorigin="1139" coordsize="16335,4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18" o:spid="_x0000_s1028" style="position:absolute;left:1139;width:2700;height:16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" fillcolor="#ef3a4e [3204]" strokecolor="#ef3a4e" strokeweight="2.25pt"/>
                      <v:rect id="Rectangle 19" o:spid="_x0000_s1029" style="position:absolute;left:7874;top:-6260;width:2700;height:1524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" fillcolor="#ef3a4e [3204]" strokecolor="#ef3a4e" strokeweight="2.25pt"/>
                      <v:rect id="Rectangle 20" o:spid="_x0000_s1030" style="position:absolute;left:14775;width:2700;height:16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" fillcolor="#ef3a4e [3204]" strokecolor="#ef3a4e" strokeweight="2.25pt"/>
                      <v:rect id="Rectangle 21" o:spid="_x0000_s1031" style="position:absolute;left:10827;top:10337;width:2707;height:103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" fillcolor="#ef3a4e [3204]" strokecolor="#ef3a4e" strokeweight="2.25pt"/>
                      <v:rect id="Rectangle 22" o:spid="_x0000_s1032" style="position:absolute;left:6880;top:14277;width:270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" fillcolor="#ef3a4e [3204]" strokecolor="#ef3a4e" strokeweight="2.25pt"/>
                      <v:rect id="Rectangle 24" o:spid="_x0000_s1033" style="position:absolute;left:10284;top:37377;width:2698;height:883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" fillcolor="#ef3a4e [3204]" strokecolor="#ef3a4e" strokeweight="2.25pt"/>
                      <v:rect id="Rectangle 25" o:spid="_x0000_s1034" style="position:absolute;left:10283;top:30640;width:2700;height:883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" fillcolor="#ef3a4e [3204]" strokecolor="#ef3a4e" strokeweight="2.25pt"/>
                    </v:group>
                    <v:group id="Group 88" o:spid="_x0000_s1035" style="position:absolute;left:-63;width:63826;height:63031" coordorigin="-63" coordsize="63827,6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rect id="Rectangle 41" o:spid="_x0000_s1036" style="position:absolute;left:-63;top:37;width:2699;height:3149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" fillcolor="black [3213]" strokecolor="black [3213]" strokeweight="2.25pt"/>
                      <v:rect id="Rectangle 42" o:spid="_x0000_s1037" style="position:absolute;left:30423;top:-30423;width:2700;height:635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" fillcolor="black [3213]" strokecolor="black [3213]" strokeweight="2.25pt"/>
                      <v:rect id="Rectangle 44" o:spid="_x0000_s1038" style="position:absolute;left:61063;top:57;width:2700;height:261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" fillcolor="black [3213]" strokecolor="black [3213]" strokeweight="2.25pt"/>
                      <v:rect id="Rectangle 45" o:spid="_x0000_s1039" style="position:absolute;left:61063;top:29896;width:2700;height:328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" fillcolor="black [3213]" strokecolor="black [3213]" strokeweight="2.25pt"/>
                      <v:rect id="Rectangle 46" o:spid="_x0000_s1040" style="position:absolute;left:30568;top:29891;width:2699;height:635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" fillcolor="black [3213]" strokecolor="black [3213]" strokeweight="2.25pt"/>
                      <v:rect id="Rectangle 47" o:spid="_x0000_s1041" style="position:absolute;left:103;top:37115;width:2699;height:2558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" fillcolor="black [3213]" strokecolor="black [3213]" strokeweight="2.25pt"/>
                      <v:rect id="Rectangle 48" o:spid="_x0000_s1042" style="position:absolute;left:2830;top:35350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" fillcolor="black [3213]" strokecolor="black [3213]" strokeweight="2.25pt"/>
                      <v:rect id="Rectangle 50" o:spid="_x0000_s1043" style="position:absolute;left:8605;top:52676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OP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evjl/gD&#10;5OoLAAD//wMAUEsBAi0AFAAGAAgAAAAhANvh9svuAAAAhQEAABMAAAAAAAAAAAAAAAAAAAAAAFtD&#10;b250ZW50X1R5cGVzXS54bWxQSwECLQAUAAYACAAAACEAWvQsW78AAAAVAQAACwAAAAAAAAAAAAAA&#10;AAAfAQAAX3JlbHMvLnJlbHNQSwECLQAUAAYACAAAACEA18KDj7oAAADbAAAADwAAAAAAAAAAAAAA&#10;AAAHAgAAZHJzL2Rvd25yZXYueG1sUEsFBgAAAAADAAMAtwAAAO4CAAAAAA==&#10;" fillcolor="black [3213]" strokecolor="black [3213]" strokeweight="2.25pt"/>
                      <v:rect id="Rectangle 51" o:spid="_x0000_s1044" style="position:absolute;left:9568;top:28451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" fillcolor="black [3213]" strokecolor="black [3213]" strokeweight="2.25pt"/>
                      <v:rect id="Rectangle 52" o:spid="_x0000_s1045" style="position:absolute;left:8766;top:4869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" fillcolor="black [3213]" strokecolor="black [3213]" strokeweight="2.25pt"/>
                      <v:rect id="Rectangle 53" o:spid="_x0000_s1046" style="position:absolute;left:14701;top:10645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" fillcolor="black [3213]" strokecolor="black [3213]" strokeweight="2.25pt"/>
                      <v:rect id="Rectangle 54" o:spid="_x0000_s1047" style="position:absolute;left:43654;top:17299;width:2700;height:43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" fillcolor="black [3213]" strokecolor="black [3213]" strokeweight="2.25pt"/>
                      <v:rect id="Rectangle 55" o:spid="_x0000_s1048" style="position:absolute;left:51759;top:4581;width:2700;height:62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" fillcolor="black [3213]" strokecolor="black [3213]" strokeweight="2.25pt"/>
                      <v:rect id="Rectangle 58" o:spid="_x0000_s1049" style="position:absolute;left:15022;top:35478;width:2700;height:62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+J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WPjl/gD&#10;5OoLAAD//wMAUEsBAi0AFAAGAAgAAAAhANvh9svuAAAAhQEAABMAAAAAAAAAAAAAAAAAAAAAAFtD&#10;b250ZW50X1R5cGVzXS54bWxQSwECLQAUAAYACAAAACEAWvQsW78AAAAVAQAACwAAAAAAAAAAAAAA&#10;AAAfAQAAX3JlbHMvLnJlbHNQSwECLQAUAAYACAAAACEAKbSPiboAAADbAAAADwAAAAAAAAAAAAAA&#10;AAAHAgAAZHJzL2Rvd25yZXYueG1sUEsFBgAAAAADAAMAtwAAAO4CAAAAAA==&#10;" fillcolor="black [3213]" strokecolor="black [3213]" strokeweight="2.25pt"/>
                      <v:rect id="Rectangle 59" o:spid="_x0000_s1050" style="position:absolute;left:6198;top:44655;width:2699;height:109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" fillcolor="black [3213]" strokecolor="black [3213]" strokeweight="2.25pt"/>
                      <v:rect id="Rectangle 60" o:spid="_x0000_s1051" style="position:absolute;left:14778;top:34304;width:2700;height:198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" fillcolor="black [3213]" strokecolor="black [3213]" strokeweight="2.25pt"/>
                      <v:rect id="Rectangle 61" o:spid="_x0000_s1052" style="position:absolute;left:55127;top:25083;width:2699;height:320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" fillcolor="black [3213]" strokecolor="black [3213]" strokeweight="2.25pt"/>
                      <v:rect id="Rectangle 62" o:spid="_x0000_s1053" style="position:absolute;left:17589;top:6786;width:2700;height:3326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" fillcolor="black [3213]" strokecolor="black [3213]" strokeweight="2.25pt"/>
                      <v:rect id="Rectangle 63" o:spid="_x0000_s1054" style="position:absolute;left:6038;top:6635;width:2699;height:1344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" fillcolor="black [3213]" strokecolor="black [3213]" strokeweight="2.25pt"/>
                      <v:rect id="Rectangle 64" o:spid="_x0000_s1055" style="position:absolute;left:11332;top:1822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" fillcolor="black [3213]" strokecolor="black [3213]" strokeweight="2.25pt"/>
                      <v:rect id="Rectangle 65" o:spid="_x0000_s1056" style="position:absolute;left:11814;top:12449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" fillcolor="black [3213]" strokecolor="black [3213]" strokeweight="2.25pt"/>
                      <v:rect id="Rectangle 66" o:spid="_x0000_s1057" style="position:absolute;left:9002;top:17300;width:2699;height:160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" fillcolor="black [3213]" strokecolor="black [3213]" strokeweight="2.25pt"/>
                      <v:rect id="Rectangle 67" o:spid="_x0000_s1058" style="position:absolute;left:6359;top:30216;width:2699;height:96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" fillcolor="black [3213]" strokecolor="black [3213]" strokeweight="2.25pt"/>
                      <v:rect id="Rectangle 68" o:spid="_x0000_s1059" style="position:absolute;left:12776;top:37242;width:2700;height:75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" fillcolor="black [3213]" strokecolor="black [3213]" strokeweight="2.25pt"/>
                      <v:rect id="Rectangle 69" o:spid="_x0000_s1060" style="position:absolute;left:10851;top:54440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" fillcolor="black [3213]" strokecolor="black [3213]" strokeweight="2.25pt"/>
                      <v:rect id="Rectangle 70" o:spid="_x0000_s1061" style="position:absolute;left:18391;top:45777;width:2700;height:1087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" fillcolor="black [3213]" strokecolor="black [3213]" strokeweight="2.25pt"/>
                      <v:rect id="Rectangle 71" o:spid="_x0000_s1062" style="position:absolute;left:24326;top:57;width:2700;height:71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" fillcolor="black [3213]" strokecolor="black [3213]" strokeweight="2.25pt"/>
                      <v:rect id="Rectangle 72" o:spid="_x0000_s1063" style="position:absolute;left:33387;top:-3356;width:2700;height:184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" fillcolor="black [3213]" strokecolor="black [3213]" strokeweight="2.25pt"/>
                      <v:rect id="Rectangle 73" o:spid="_x0000_s1064" style="position:absolute;left:49809;top:6474;width:2698;height:1922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" fillcolor="black [3213]" strokecolor="black [3213]" strokeweight="2.25pt"/>
                      <v:rect id="Rectangle 74" o:spid="_x0000_s1065" style="position:absolute;left:55288;top:6348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" fillcolor="black [3213]" strokecolor="black [3213]" strokeweight="2.25pt"/>
                      <v:rect id="Rectangle 75" o:spid="_x0000_s1066" style="position:absolute;left:55846;top:14893;width:2699;height:9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" fillcolor="black [3213]" strokecolor="black [3213]" strokeweight="2.25pt"/>
                      <v:rect id="Rectangle 76" o:spid="_x0000_s1067" style="position:absolute;left:45018;top:10000;width:2700;height:70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" fillcolor="black [3213]" strokecolor="black [3213]" strokeweight="2.25pt"/>
                      <v:rect id="Rectangle 77" o:spid="_x0000_s1068" style="position:absolute;left:36679;top:29414;width:2699;height:558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" fillcolor="black [3213]" strokecolor="black [3213]" strokeweight="2.25pt"/>
                      <v:rect id="Rectangle 78" o:spid="_x0000_s1069" style="position:absolute;left:24006;top:31339;width:2700;height:6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" fillcolor="black [3213]" strokecolor="black [3213]" strokeweight="2.25pt"/>
                      <v:rect id="Rectangle 79" o:spid="_x0000_s1070" style="position:absolute;left:24006;top:49307;width:2698;height:1087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" fillcolor="black [3213]" strokecolor="black [3213]" strokeweight="2.25pt"/>
                      <v:rect id="Rectangle 80" o:spid="_x0000_s1071" style="position:absolute;left:36759;top:44895;width:2699;height:2371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" fillcolor="black [3213]" strokecolor="black [3213]" strokeweight="2.25pt"/>
                      <v:rect id="Rectangle 81" o:spid="_x0000_s1072" style="position:absolute;left:43416;top:49577;width:2700;height:75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" fillcolor="black [3213]" strokecolor="black [3213]" strokeweight="2.25pt"/>
                      <v:rect id="Rectangle 82" o:spid="_x0000_s1073" style="position:absolute;left:48627;top:46175;width:2699;height:961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" fillcolor="black [3213]" strokecolor="black [3213]" strokeweight="2.25pt"/>
                      <v:rect id="Rectangle 83" o:spid="_x0000_s1074" style="position:absolute;left:47905;top:26363;width:2700;height:111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" fillcolor="black [3213]" strokecolor="black [3213]" strokeweight="2.25pt"/>
                      <v:rect id="Rectangle 84" o:spid="_x0000_s1075" style="position:absolute;left:43159;top:25083;width:2699;height:1280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" fillcolor="black [3213]" strokecolor="black [3213]" strokeweight="2.25pt"/>
                      <v:rect id="Rectangle 85" o:spid="_x0000_s1076" style="position:absolute;left:39085;top:33745;width:2700;height:107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" fillcolor="black [3213]" strokecolor="black [3213]" strokeweight="2.25pt"/>
                      <v:rect id="Rectangle 86" o:spid="_x0000_s1077" style="position:absolute;left:45502;top:39520;width:2700;height:1075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" fillcolor="black [3213]" strokecolor="black [3213]" strokeweight="2.25pt"/>
                      <v:rect id="Rectangle 87" o:spid="_x0000_s1078" style="position:absolute;left:49512;top:37435;width:2700;height:756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" fillcolor="black [3213]" strokecolor="black [3213]" strokeweight="2.25pt"/>
                    </v:group>
                    <w10:wrap anchorx="margin"/>
                  </v:group>
                </w:pict>
              </mc:Fallback>
            </mc:AlternateContent>
          </w:r>
        </w:p>
        <w:p w14:paraId="4DCF3B50" w14:textId="13C553D4" w:rsidR="003E6A30" w:rsidRDefault="00FE5B21" w:rsidP="007E6B13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6DFBC3E1" wp14:editId="67E1410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7A04853" id="Правоъгълник 4" o:spid="_x0000_s1026" style="position:absolute;margin-left:0;margin-top:0;width:538.55pt;height:718.2pt;z-index:25164339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</w:p>
      </w:sdtContent>
    </w:sdt>
    <w:p w14:paraId="01E649E7" w14:textId="40AA554D" w:rsidR="00FF72A5" w:rsidRDefault="00CF5864" w:rsidP="007E6B13">
      <w:pPr>
        <w:spacing w:line="276" w:lineRule="auto"/>
        <w:rPr>
          <w:sz w:val="56"/>
          <w:lang w:val="en-US"/>
        </w:rPr>
      </w:pP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05B1D6" wp14:editId="2E06C085">
                <wp:simplePos x="0" y="0"/>
                <wp:positionH relativeFrom="margin">
                  <wp:posOffset>-205105</wp:posOffset>
                </wp:positionH>
                <wp:positionV relativeFrom="paragraph">
                  <wp:posOffset>6100890</wp:posOffset>
                </wp:positionV>
                <wp:extent cx="6702124" cy="106626"/>
                <wp:effectExtent l="19050" t="19050" r="22860" b="2730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124" cy="106626"/>
                        </a:xfrm>
                        <a:prstGeom prst="rect">
                          <a:avLst/>
                        </a:prstGeom>
                        <a:solidFill>
                          <a:srgbClr val="EF3A4E"/>
                        </a:solidFill>
                        <a:ln>
                          <a:solidFill>
                            <a:srgbClr val="EF3A4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F79C0" id="Rectangle 90" o:spid="_x0000_s1026" style="position:absolute;margin-left:-16.15pt;margin-top:480.4pt;width:527.75pt;height:8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" fillcolor="#ef3a4e" strokecolor="#ef3a4e" strokeweight="2.25pt">
                <w10:wrap anchorx="margin"/>
              </v:rect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520F5" wp14:editId="19429F54">
                <wp:simplePos x="0" y="0"/>
                <wp:positionH relativeFrom="column">
                  <wp:posOffset>-85725</wp:posOffset>
                </wp:positionH>
                <wp:positionV relativeFrom="paragraph">
                  <wp:posOffset>4826454</wp:posOffset>
                </wp:positionV>
                <wp:extent cx="6400800" cy="140843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0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0A84E" w14:textId="5DD7FFA7" w:rsidR="007E6B13" w:rsidRPr="0033314A" w:rsidRDefault="0033314A">
                            <w:pPr>
                              <w:rPr>
                                <w:rFonts w:ascii="Impact" w:hAnsi="Impact"/>
                                <w:sz w:val="160"/>
                                <w:szCs w:val="160"/>
                                <w:lang w:val="en-US"/>
                              </w:rPr>
                            </w:pPr>
                            <w:r w:rsidRPr="0033314A">
                              <w:rPr>
                                <w:rFonts w:ascii="Impact" w:hAnsi="Impact"/>
                                <w:sz w:val="160"/>
                                <w:szCs w:val="160"/>
                                <w:lang w:val="en-US"/>
                              </w:rPr>
                              <w:t>U N T I T L 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520F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6.75pt;margin-top:380.05pt;width:7in;height:11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" filled="f" stroked="f" strokeweight=".5pt">
                <v:textbox>
                  <w:txbxContent>
                    <w:p w14:paraId="3F00A84E" w14:textId="5DD7FFA7" w:rsidR="007E6B13" w:rsidRPr="0033314A" w:rsidRDefault="0033314A">
                      <w:pPr>
                        <w:rPr>
                          <w:rFonts w:ascii="Impact" w:hAnsi="Impact"/>
                          <w:sz w:val="160"/>
                          <w:szCs w:val="160"/>
                          <w:lang w:val="en-US"/>
                        </w:rPr>
                      </w:pPr>
                      <w:r w:rsidRPr="0033314A">
                        <w:rPr>
                          <w:rFonts w:ascii="Impact" w:hAnsi="Impact"/>
                          <w:sz w:val="160"/>
                          <w:szCs w:val="160"/>
                          <w:lang w:val="en-US"/>
                        </w:rPr>
                        <w:t>U N T I T L E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kern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E0C804" wp14:editId="2EA2D3E2">
                <wp:simplePos x="0" y="0"/>
                <wp:positionH relativeFrom="margin">
                  <wp:posOffset>0</wp:posOffset>
                </wp:positionH>
                <wp:positionV relativeFrom="paragraph">
                  <wp:posOffset>6172381</wp:posOffset>
                </wp:positionV>
                <wp:extent cx="3762375" cy="6140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9B7A" w14:textId="11D0BA88" w:rsidR="007E6B13" w:rsidRPr="0033314A" w:rsidRDefault="007E6B13">
                            <w:pPr>
                              <w:rPr>
                                <w:rFonts w:ascii="Impact" w:hAnsi="Impact"/>
                                <w:color w:val="EF3A4E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3314A">
                              <w:rPr>
                                <w:rFonts w:ascii="Impact" w:hAnsi="Impact"/>
                                <w:color w:val="EF3A4E"/>
                                <w:sz w:val="72"/>
                                <w:szCs w:val="72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C804" id="Text Box 14" o:spid="_x0000_s1027" type="#_x0000_t202" style="position:absolute;margin-left:0;margin-top:486pt;width:296.25pt;height:4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" filled="f" stroked="f" strokeweight=".5pt">
                <v:textbox>
                  <w:txbxContent>
                    <w:p w14:paraId="68D99B7A" w14:textId="11D0BA88" w:rsidR="007E6B13" w:rsidRPr="0033314A" w:rsidRDefault="007E6B13">
                      <w:pPr>
                        <w:rPr>
                          <w:rFonts w:ascii="Impact" w:hAnsi="Impact"/>
                          <w:color w:val="EF3A4E"/>
                          <w:sz w:val="72"/>
                          <w:szCs w:val="72"/>
                          <w:lang w:val="en-US"/>
                        </w:rPr>
                      </w:pPr>
                      <w:r w:rsidRPr="0033314A">
                        <w:rPr>
                          <w:rFonts w:ascii="Impact" w:hAnsi="Impact"/>
                          <w:color w:val="EF3A4E"/>
                          <w:sz w:val="72"/>
                          <w:szCs w:val="72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181F6" w14:textId="77777777" w:rsidR="00FF72A5" w:rsidRPr="00FF72A5" w:rsidRDefault="00FF72A5" w:rsidP="00FF72A5">
      <w:pPr>
        <w:rPr>
          <w:sz w:val="56"/>
          <w:lang w:val="en-US"/>
        </w:rPr>
      </w:pPr>
    </w:p>
    <w:p w14:paraId="06FA43A0" w14:textId="77777777" w:rsidR="00FF72A5" w:rsidRPr="00FF72A5" w:rsidRDefault="00FF72A5" w:rsidP="00FF72A5">
      <w:pPr>
        <w:rPr>
          <w:sz w:val="56"/>
          <w:lang w:val="en-US"/>
        </w:rPr>
      </w:pPr>
    </w:p>
    <w:p w14:paraId="22290FFE" w14:textId="77777777" w:rsidR="00FF72A5" w:rsidRPr="00FF72A5" w:rsidRDefault="00FF72A5" w:rsidP="00FF72A5">
      <w:pPr>
        <w:rPr>
          <w:sz w:val="56"/>
          <w:lang w:val="en-US"/>
        </w:rPr>
      </w:pPr>
    </w:p>
    <w:p w14:paraId="5C266F87" w14:textId="77777777" w:rsidR="00FF72A5" w:rsidRPr="00FF72A5" w:rsidRDefault="00FF72A5" w:rsidP="00FF72A5">
      <w:pPr>
        <w:rPr>
          <w:sz w:val="56"/>
          <w:lang w:val="en-US"/>
        </w:rPr>
      </w:pPr>
    </w:p>
    <w:p w14:paraId="6D3F18C2" w14:textId="77777777" w:rsidR="00FF72A5" w:rsidRPr="00FF72A5" w:rsidRDefault="00FF72A5" w:rsidP="00FF72A5">
      <w:pPr>
        <w:rPr>
          <w:sz w:val="56"/>
          <w:lang w:val="en-US"/>
        </w:rPr>
      </w:pPr>
    </w:p>
    <w:p w14:paraId="79D93857" w14:textId="77777777" w:rsidR="00FF72A5" w:rsidRPr="00FF72A5" w:rsidRDefault="00FF72A5" w:rsidP="00FF72A5">
      <w:pPr>
        <w:rPr>
          <w:sz w:val="56"/>
          <w:lang w:val="en-US"/>
        </w:rPr>
      </w:pPr>
    </w:p>
    <w:p w14:paraId="1FEDD5C7" w14:textId="77777777" w:rsidR="00FF72A5" w:rsidRPr="00FF72A5" w:rsidRDefault="00FF72A5" w:rsidP="00FF72A5">
      <w:pPr>
        <w:rPr>
          <w:sz w:val="56"/>
          <w:lang w:val="en-US"/>
        </w:rPr>
      </w:pPr>
    </w:p>
    <w:p w14:paraId="5E93EB80" w14:textId="77777777" w:rsidR="00FF72A5" w:rsidRPr="00FF72A5" w:rsidRDefault="00FF72A5" w:rsidP="00FF72A5">
      <w:pPr>
        <w:rPr>
          <w:sz w:val="56"/>
          <w:lang w:val="en-US"/>
        </w:rPr>
      </w:pPr>
    </w:p>
    <w:p w14:paraId="61973766" w14:textId="6BBE7ECB" w:rsidR="00FF72A5" w:rsidRDefault="00FF72A5" w:rsidP="00FF72A5">
      <w:pPr>
        <w:rPr>
          <w:sz w:val="56"/>
          <w:lang w:val="en-US"/>
        </w:rPr>
      </w:pPr>
    </w:p>
    <w:p w14:paraId="26CB9276" w14:textId="2EA2891E" w:rsidR="008166FB" w:rsidRDefault="008166FB" w:rsidP="00BA6F15">
      <w:pPr>
        <w:spacing w:line="276" w:lineRule="auto"/>
        <w:rPr>
          <w:sz w:val="56"/>
          <w:lang w:val="en-US"/>
        </w:rPr>
      </w:pPr>
    </w:p>
    <w:sdt>
      <w:sdtPr>
        <w:id w:val="-14022108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noProof/>
          <w:color w:val="auto"/>
          <w:sz w:val="22"/>
          <w:szCs w:val="22"/>
        </w:rPr>
      </w:sdtEndPr>
      <w:sdtContent>
        <w:p w14:paraId="51D74AFE" w14:textId="1B4C3913" w:rsidR="008166FB" w:rsidRDefault="008166FB">
          <w:pPr>
            <w:pStyle w:val="TOCHeading"/>
          </w:pPr>
          <w:r>
            <w:t>Contents</w:t>
          </w:r>
        </w:p>
        <w:p w14:paraId="759D6AE5" w14:textId="5528B0DE" w:rsidR="00F83157" w:rsidRDefault="008166FB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40587" w:history="1">
            <w:r w:rsidR="00F83157" w:rsidRPr="00540E38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F83157"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F83157" w:rsidRPr="00540E38">
              <w:rPr>
                <w:rStyle w:val="Hyperlink"/>
                <w:rFonts w:cstheme="minorHAnsi"/>
                <w:noProof/>
                <w:lang w:val="en-US"/>
              </w:rPr>
              <w:t>Team</w:t>
            </w:r>
            <w:r w:rsidR="00F83157">
              <w:rPr>
                <w:noProof/>
                <w:webHidden/>
              </w:rPr>
              <w:tab/>
            </w:r>
            <w:r w:rsidR="00F83157">
              <w:rPr>
                <w:noProof/>
                <w:webHidden/>
              </w:rPr>
              <w:fldChar w:fldCharType="begin"/>
            </w:r>
            <w:r w:rsidR="00F83157">
              <w:rPr>
                <w:noProof/>
                <w:webHidden/>
              </w:rPr>
              <w:instrText xml:space="preserve"> PAGEREF _Toc87140587 \h </w:instrText>
            </w:r>
            <w:r w:rsidR="00F83157">
              <w:rPr>
                <w:noProof/>
                <w:webHidden/>
              </w:rPr>
            </w:r>
            <w:r w:rsidR="00F83157">
              <w:rPr>
                <w:noProof/>
                <w:webHidden/>
              </w:rPr>
              <w:fldChar w:fldCharType="separate"/>
            </w:r>
            <w:r w:rsidR="00F83157">
              <w:rPr>
                <w:noProof/>
                <w:webHidden/>
              </w:rPr>
              <w:t>1</w:t>
            </w:r>
            <w:r w:rsidR="00F83157">
              <w:rPr>
                <w:noProof/>
                <w:webHidden/>
              </w:rPr>
              <w:fldChar w:fldCharType="end"/>
            </w:r>
          </w:hyperlink>
        </w:p>
        <w:p w14:paraId="331AD9EA" w14:textId="133CF7D9" w:rsidR="00F83157" w:rsidRDefault="00F83157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40588" w:history="1">
            <w:r w:rsidRPr="00540E38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540E38">
              <w:rPr>
                <w:rStyle w:val="Hyperlink"/>
                <w:rFonts w:cstheme="minorHAnsi"/>
                <w:noProof/>
                <w:lang w:val="en-US"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B043" w14:textId="26DFD82E" w:rsidR="00F83157" w:rsidRDefault="00F83157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40589" w:history="1">
            <w:r w:rsidRPr="00540E38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540E38">
              <w:rPr>
                <w:rStyle w:val="Hyperlink"/>
                <w:rFonts w:cstheme="minorHAnsi"/>
                <w:noProof/>
                <w:lang w:val="en-US"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D467" w14:textId="4B7D04E1" w:rsidR="00F83157" w:rsidRDefault="00F83157">
          <w:pPr>
            <w:pStyle w:val="TOC1"/>
            <w:tabs>
              <w:tab w:val="left" w:pos="440"/>
              <w:tab w:val="right" w:leader="dot" w:pos="10070"/>
            </w:tabs>
            <w:rPr>
              <w:b w:val="0"/>
              <w:noProof/>
              <w:sz w:val="22"/>
              <w:szCs w:val="22"/>
              <w:lang w:val="en-US" w:eastAsia="en-US"/>
            </w:rPr>
          </w:pPr>
          <w:hyperlink w:anchor="_Toc87140590" w:history="1">
            <w:r w:rsidRPr="00540E38">
              <w:rPr>
                <w:rStyle w:val="Hyperlink"/>
                <w:rFonts w:cstheme="minorHAnsi"/>
                <w:noProof/>
                <w:lang w:val="en-US"/>
              </w:rPr>
              <w:t>4.</w:t>
            </w:r>
            <w:r>
              <w:rPr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Pr="00540E38">
              <w:rPr>
                <w:rStyle w:val="Hyperlink"/>
                <w:rFonts w:cstheme="minorHAnsi"/>
                <w:noProof/>
                <w:lang w:val="en-US"/>
              </w:rPr>
              <w:t>Steps Of 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_Toc87140590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B055" w14:textId="3E9559FF" w:rsidR="004B6BFC" w:rsidRPr="008166FB" w:rsidRDefault="008166FB" w:rsidP="008166FB">
          <w:r>
            <w:rPr>
              <w:b/>
              <w:bCs/>
              <w:noProof/>
            </w:rPr>
            <w:fldChar w:fldCharType="end"/>
          </w:r>
        </w:p>
      </w:sdtContent>
    </w:sdt>
    <w:p w14:paraId="08BA7496" w14:textId="03407A87" w:rsidR="00BA6F15" w:rsidRPr="00BA6F15" w:rsidRDefault="00BA6F15" w:rsidP="00BE0E23">
      <w:pPr>
        <w:pStyle w:val="Heading1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  <w:b/>
          <w:bCs w:val="0"/>
          <w:lang w:val="en-US"/>
        </w:rPr>
      </w:pPr>
      <w:bookmarkStart w:id="0" w:name="_Toc87140587"/>
      <w:r w:rsidRPr="00BA6F15">
        <w:rPr>
          <w:rFonts w:asciiTheme="minorHAnsi" w:hAnsiTheme="minorHAnsi" w:cstheme="minorHAnsi"/>
          <w:b/>
          <w:bCs w:val="0"/>
          <w:lang w:val="en-US"/>
        </w:rPr>
        <w:t>Team</w:t>
      </w:r>
      <w:bookmarkEnd w:id="0"/>
    </w:p>
    <w:p w14:paraId="5BA93A73" w14:textId="73B293CA" w:rsidR="00BA6F15" w:rsidRPr="00BA6F15" w:rsidRDefault="00BA6F15" w:rsidP="00BA6F15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BA6F15">
        <w:rPr>
          <w:rFonts w:cstheme="minorHAnsi"/>
          <w:lang w:val="en-US"/>
        </w:rPr>
        <w:t xml:space="preserve">Vanina Teneva – </w:t>
      </w:r>
      <w:hyperlink r:id="rId12" w:history="1">
        <w:r w:rsidRPr="00BA6F15">
          <w:rPr>
            <w:rStyle w:val="Hyperlink"/>
            <w:rFonts w:cstheme="minorHAnsi"/>
            <w:color w:val="EF3A4E" w:themeColor="background2"/>
            <w:lang w:val="en-US"/>
          </w:rPr>
          <w:t>VNTeneva19@codingburgas.bg</w:t>
        </w:r>
      </w:hyperlink>
    </w:p>
    <w:p w14:paraId="02481DE8" w14:textId="578EE248" w:rsidR="00BA6F15" w:rsidRPr="00BA6F15" w:rsidRDefault="00BA6F15" w:rsidP="00BA6F15">
      <w:pPr>
        <w:pStyle w:val="ListParagraph"/>
        <w:numPr>
          <w:ilvl w:val="0"/>
          <w:numId w:val="16"/>
        </w:numPr>
        <w:rPr>
          <w:rFonts w:cstheme="minorHAnsi"/>
          <w:color w:val="EF3A4E" w:themeColor="background2"/>
          <w:lang w:val="en-US"/>
        </w:rPr>
      </w:pPr>
      <w:r w:rsidRPr="00BA6F15">
        <w:rPr>
          <w:rFonts w:cstheme="minorHAnsi"/>
          <w:lang w:val="en-US"/>
        </w:rPr>
        <w:t xml:space="preserve">Maria Ilcheva – </w:t>
      </w:r>
      <w:hyperlink r:id="rId13" w:history="1">
        <w:r w:rsidRPr="00BA6F15">
          <w:rPr>
            <w:rStyle w:val="Hyperlink"/>
            <w:rFonts w:cstheme="minorHAnsi"/>
            <w:color w:val="EF3A4E" w:themeColor="background2"/>
            <w:lang w:val="en-US"/>
          </w:rPr>
          <w:t>MZIlcheva19@codingburgas.bg</w:t>
        </w:r>
      </w:hyperlink>
    </w:p>
    <w:p w14:paraId="28572B4B" w14:textId="3D8F454A" w:rsidR="00BA6F15" w:rsidRPr="00BA6F15" w:rsidRDefault="00BA6F15" w:rsidP="00BA6F15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BA6F15">
        <w:rPr>
          <w:rFonts w:cstheme="minorHAnsi"/>
          <w:lang w:val="en-US"/>
        </w:rPr>
        <w:t>Hristp Kovachev –</w:t>
      </w:r>
      <w:r w:rsidRPr="00BA6F15">
        <w:rPr>
          <w:rFonts w:cstheme="minorHAnsi"/>
          <w:color w:val="EF3A4E" w:themeColor="background2"/>
          <w:lang w:val="en-US"/>
        </w:rPr>
        <w:t xml:space="preserve"> </w:t>
      </w:r>
      <w:hyperlink r:id="rId14" w:history="1">
        <w:r w:rsidRPr="00BA6F15">
          <w:rPr>
            <w:rStyle w:val="Hyperlink"/>
            <w:rFonts w:cstheme="minorHAnsi"/>
            <w:color w:val="EF3A4E" w:themeColor="background2"/>
            <w:lang w:val="en-US"/>
          </w:rPr>
          <w:t>HPKovachev19@codingburgas.bg</w:t>
        </w:r>
      </w:hyperlink>
    </w:p>
    <w:p w14:paraId="70BB2240" w14:textId="1038BFD9" w:rsidR="00BA6F15" w:rsidRDefault="00BA6F15" w:rsidP="00BA6F15">
      <w:pPr>
        <w:pStyle w:val="ListParagraph"/>
        <w:numPr>
          <w:ilvl w:val="0"/>
          <w:numId w:val="16"/>
        </w:numPr>
        <w:rPr>
          <w:rFonts w:cstheme="minorHAnsi"/>
          <w:color w:val="EF3A4E" w:themeColor="background2"/>
          <w:lang w:val="en-US"/>
        </w:rPr>
      </w:pPr>
      <w:r w:rsidRPr="00BA6F15">
        <w:rPr>
          <w:rFonts w:cstheme="minorHAnsi"/>
          <w:lang w:val="en-US"/>
        </w:rPr>
        <w:t xml:space="preserve">Martin Mechkov – </w:t>
      </w:r>
      <w:hyperlink r:id="rId15" w:history="1">
        <w:r w:rsidRPr="00BA6F15">
          <w:rPr>
            <w:rStyle w:val="Hyperlink"/>
            <w:rFonts w:cstheme="minorHAnsi"/>
            <w:color w:val="EF3A4E" w:themeColor="background2"/>
            <w:lang w:val="en-US"/>
          </w:rPr>
          <w:t>MMMechkov@codingburgas.bg</w:t>
        </w:r>
      </w:hyperlink>
    </w:p>
    <w:p w14:paraId="6C24B35B" w14:textId="4B52DE8B" w:rsidR="00BA6F15" w:rsidRDefault="00BE0E23" w:rsidP="00BE0E23">
      <w:pPr>
        <w:pStyle w:val="Heading1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  <w:b/>
          <w:bCs w:val="0"/>
          <w:lang w:val="en-US"/>
        </w:rPr>
      </w:pPr>
      <w:bookmarkStart w:id="1" w:name="_Toc87140588"/>
      <w:r w:rsidRPr="00BE0E23">
        <w:rPr>
          <w:rFonts w:asciiTheme="minorHAnsi" w:hAnsiTheme="minorHAnsi" w:cstheme="minorHAnsi"/>
          <w:b/>
          <w:bCs w:val="0"/>
          <w:lang w:val="en-US"/>
        </w:rPr>
        <w:t>Used Technologies</w:t>
      </w:r>
      <w:bookmarkEnd w:id="1"/>
    </w:p>
    <w:p w14:paraId="453052B0" w14:textId="64C07506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Visual Studio – </w:t>
      </w:r>
      <w:r w:rsidRPr="00BE0E23">
        <w:rPr>
          <w:color w:val="EF3A4E" w:themeColor="background2"/>
          <w:lang w:val="en-US"/>
        </w:rPr>
        <w:t>Application</w:t>
      </w:r>
    </w:p>
    <w:p w14:paraId="6CFBBED8" w14:textId="54AE2991" w:rsidR="00BE0E23" w:rsidRPr="003F64B8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color w:val="EF3A4E" w:themeColor="background2"/>
          <w:lang w:val="en-US"/>
        </w:rPr>
      </w:pPr>
      <w:r>
        <w:rPr>
          <w:lang w:val="en-US"/>
        </w:rPr>
        <w:t xml:space="preserve">Teams – </w:t>
      </w:r>
      <w:r w:rsidRPr="003F64B8">
        <w:rPr>
          <w:color w:val="EF3A4E" w:themeColor="background2"/>
          <w:lang w:val="en-US"/>
        </w:rPr>
        <w:t>Communication</w:t>
      </w:r>
    </w:p>
    <w:p w14:paraId="0F637A41" w14:textId="7F1F19E0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GitHub – </w:t>
      </w:r>
      <w:r w:rsidRPr="00BE0E23">
        <w:rPr>
          <w:color w:val="EF3A4E" w:themeColor="background2"/>
          <w:lang w:val="en-US"/>
        </w:rPr>
        <w:t>Organization</w:t>
      </w:r>
    </w:p>
    <w:p w14:paraId="13622049" w14:textId="41278F92" w:rsidR="00BE0E23" w:rsidRPr="003F64B8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color w:val="EF3A4E" w:themeColor="background2"/>
          <w:lang w:val="en-US"/>
        </w:rPr>
      </w:pPr>
      <w:r>
        <w:rPr>
          <w:lang w:val="en-US"/>
        </w:rPr>
        <w:t xml:space="preserve">Miro – </w:t>
      </w:r>
      <w:r w:rsidRPr="003F64B8">
        <w:rPr>
          <w:color w:val="EF3A4E" w:themeColor="background2"/>
          <w:lang w:val="en-US"/>
        </w:rPr>
        <w:t>Game Diagram</w:t>
      </w:r>
    </w:p>
    <w:p w14:paraId="25BB9B4C" w14:textId="2EFA94BF" w:rsidR="00BE0E23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Adobe Illustrator – </w:t>
      </w:r>
      <w:r w:rsidRPr="00BE0E23">
        <w:rPr>
          <w:color w:val="EF3A4E" w:themeColor="background2"/>
          <w:lang w:val="en-US"/>
        </w:rPr>
        <w:t>Logo</w:t>
      </w:r>
    </w:p>
    <w:p w14:paraId="2CFDD379" w14:textId="16CDF379" w:rsidR="00BE0E23" w:rsidRPr="003F64B8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color w:val="EF3A4E" w:themeColor="background2"/>
          <w:lang w:val="en-US"/>
        </w:rPr>
      </w:pPr>
      <w:r>
        <w:rPr>
          <w:lang w:val="en-US"/>
        </w:rPr>
        <w:t xml:space="preserve">Microsoft Word – </w:t>
      </w:r>
      <w:r w:rsidRPr="003F64B8">
        <w:rPr>
          <w:color w:val="EF3A4E" w:themeColor="background2"/>
          <w:lang w:val="en-US"/>
        </w:rPr>
        <w:t>Documentation</w:t>
      </w:r>
    </w:p>
    <w:p w14:paraId="169E0E96" w14:textId="7DA0BACD" w:rsidR="00BE0E23" w:rsidRPr="003F64B8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Microsoft PowerPoint – </w:t>
      </w:r>
      <w:r w:rsidRPr="003F64B8">
        <w:rPr>
          <w:color w:val="EF3A4E" w:themeColor="background2"/>
          <w:lang w:val="en-US"/>
        </w:rPr>
        <w:t>Presentation</w:t>
      </w:r>
    </w:p>
    <w:p w14:paraId="5D3CC956" w14:textId="52C699F2" w:rsidR="00BE0E23" w:rsidRPr="003F64B8" w:rsidRDefault="00BE0E23" w:rsidP="00BE0E23">
      <w:pPr>
        <w:pStyle w:val="NoSpacing"/>
        <w:numPr>
          <w:ilvl w:val="0"/>
          <w:numId w:val="17"/>
        </w:numPr>
        <w:spacing w:line="360" w:lineRule="auto"/>
        <w:rPr>
          <w:color w:val="EF3A4E" w:themeColor="background2"/>
          <w:lang w:val="en-US"/>
        </w:rPr>
      </w:pPr>
      <w:r>
        <w:rPr>
          <w:lang w:val="en-US"/>
        </w:rPr>
        <w:t xml:space="preserve">Microsoft Excel – </w:t>
      </w:r>
      <w:r w:rsidRPr="003F64B8">
        <w:rPr>
          <w:color w:val="EF3A4E" w:themeColor="background2"/>
          <w:lang w:val="en-US"/>
        </w:rPr>
        <w:t>QA Documentation</w:t>
      </w:r>
    </w:p>
    <w:p w14:paraId="08C5CBE8" w14:textId="764536D3" w:rsidR="003F64B8" w:rsidRPr="003F64B8" w:rsidRDefault="00BE0E23" w:rsidP="003F64B8">
      <w:pPr>
        <w:pStyle w:val="NoSpacing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Pr="00BE0E23">
        <w:rPr>
          <w:lang w:val="en-US"/>
        </w:rPr>
        <w:t>est</w:t>
      </w:r>
      <w:r>
        <w:rPr>
          <w:lang w:val="en-US"/>
        </w:rPr>
        <w:t>C</w:t>
      </w:r>
      <w:r w:rsidRPr="00BE0E23">
        <w:rPr>
          <w:lang w:val="en-US"/>
        </w:rPr>
        <w:t>ase</w:t>
      </w:r>
      <w:r>
        <w:rPr>
          <w:lang w:val="en-US"/>
        </w:rPr>
        <w:t>L</w:t>
      </w:r>
      <w:r w:rsidRPr="00BE0E23">
        <w:rPr>
          <w:lang w:val="en-US"/>
        </w:rPr>
        <w:t>ab</w:t>
      </w:r>
      <w:r>
        <w:rPr>
          <w:lang w:val="en-US"/>
        </w:rPr>
        <w:t xml:space="preserve">.com – </w:t>
      </w:r>
      <w:r w:rsidRPr="003F64B8">
        <w:rPr>
          <w:color w:val="EF3A4E" w:themeColor="background2"/>
          <w:lang w:val="en-US"/>
        </w:rPr>
        <w:t>QA Documentatio</w:t>
      </w:r>
      <w:r w:rsidR="003F64B8">
        <w:rPr>
          <w:color w:val="EF3A4E" w:themeColor="background2"/>
          <w:lang w:val="en-US"/>
        </w:rPr>
        <w:t>n</w:t>
      </w:r>
    </w:p>
    <w:p w14:paraId="585523AD" w14:textId="51E51B3B" w:rsidR="003F64B8" w:rsidRPr="009D3A08" w:rsidRDefault="003F64B8" w:rsidP="00732F87">
      <w:pPr>
        <w:pStyle w:val="Heading1"/>
        <w:numPr>
          <w:ilvl w:val="0"/>
          <w:numId w:val="12"/>
        </w:numPr>
        <w:spacing w:after="120"/>
        <w:rPr>
          <w:rFonts w:asciiTheme="minorHAnsi" w:hAnsiTheme="minorHAnsi" w:cstheme="minorHAnsi"/>
          <w:b/>
          <w:bCs w:val="0"/>
          <w:lang w:val="en-US"/>
        </w:rPr>
      </w:pPr>
      <w:bookmarkStart w:id="2" w:name="_Toc87140589"/>
      <w:r w:rsidRPr="009D3A08">
        <w:rPr>
          <w:rFonts w:asciiTheme="minorHAnsi" w:hAnsiTheme="minorHAnsi" w:cstheme="minorHAnsi"/>
          <w:b/>
          <w:bCs w:val="0"/>
          <w:lang w:val="en-US"/>
        </w:rPr>
        <w:t>Resume</w:t>
      </w:r>
      <w:bookmarkEnd w:id="2"/>
    </w:p>
    <w:p w14:paraId="5128A390" w14:textId="1D33BC8C" w:rsidR="00BE0E23" w:rsidRDefault="00732F87" w:rsidP="00732F87">
      <w:pPr>
        <w:spacing w:after="120" w:line="360" w:lineRule="auto"/>
        <w:rPr>
          <w:lang w:val="en-US"/>
        </w:rPr>
      </w:pPr>
      <w:r w:rsidRPr="00732F87">
        <w:rPr>
          <w:lang w:val="en-US"/>
        </w:rPr>
        <w:t xml:space="preserve">This is a game of </w:t>
      </w:r>
      <w:r>
        <w:rPr>
          <w:lang w:val="en-US"/>
        </w:rPr>
        <w:t>C</w:t>
      </w:r>
      <w:r w:rsidRPr="00732F87">
        <w:rPr>
          <w:lang w:val="en-US"/>
        </w:rPr>
        <w:t>++, made for the school project - "Maze Sprint". The aim of the game is to get out of a maze with 3 levels of difficulty - easy, medium and difficult. Each time</w:t>
      </w:r>
      <w:r w:rsidR="009D3A08">
        <w:rPr>
          <w:lang w:val="en-US"/>
        </w:rPr>
        <w:t>,</w:t>
      </w:r>
      <w:r w:rsidRPr="00732F87">
        <w:rPr>
          <w:lang w:val="en-US"/>
        </w:rPr>
        <w:t xml:space="preserve"> the program generates a new maze for the user using R</w:t>
      </w:r>
      <w:r>
        <w:rPr>
          <w:lang w:val="en-US"/>
        </w:rPr>
        <w:t>ecursive</w:t>
      </w:r>
      <w:r w:rsidRPr="00732F87">
        <w:rPr>
          <w:lang w:val="en-US"/>
        </w:rPr>
        <w:t xml:space="preserve"> </w:t>
      </w:r>
      <w:r>
        <w:rPr>
          <w:lang w:val="en-US"/>
        </w:rPr>
        <w:t>Backtracking</w:t>
      </w:r>
      <w:r w:rsidRPr="00732F87">
        <w:rPr>
          <w:lang w:val="en-US"/>
        </w:rPr>
        <w:t xml:space="preserve"> </w:t>
      </w:r>
      <w:r>
        <w:rPr>
          <w:lang w:val="en-US"/>
        </w:rPr>
        <w:t>Algorithm</w:t>
      </w:r>
      <w:r w:rsidRPr="00732F87">
        <w:rPr>
          <w:lang w:val="en-US"/>
        </w:rPr>
        <w:t>.</w:t>
      </w:r>
    </w:p>
    <w:p w14:paraId="64D4FF94" w14:textId="5AD3F0C8" w:rsidR="008166FB" w:rsidRPr="006775C3" w:rsidRDefault="006775C3" w:rsidP="006775C3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 w:val="0"/>
          <w:lang w:val="en-US"/>
        </w:rPr>
      </w:pPr>
      <w:bookmarkStart w:id="3" w:name="_Toc87140590"/>
      <w:r w:rsidRPr="006775C3">
        <w:rPr>
          <w:rFonts w:asciiTheme="minorHAnsi" w:hAnsiTheme="minorHAnsi" w:cstheme="minorHAnsi"/>
          <w:b/>
          <w:bCs w:val="0"/>
          <w:lang w:val="en-US"/>
        </w:rPr>
        <w:t>Steps Of Realisation</w:t>
      </w:r>
      <w:bookmarkEnd w:id="3"/>
    </w:p>
    <w:p w14:paraId="0FC8FCBB" w14:textId="6E872468" w:rsidR="006775C3" w:rsidRDefault="002411C7" w:rsidP="006775C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Coming up with the main idea</w:t>
      </w:r>
    </w:p>
    <w:p w14:paraId="518CA304" w14:textId="286470B9" w:rsidR="002411C7" w:rsidRPr="006775C3" w:rsidRDefault="002411C7" w:rsidP="006775C3">
      <w:pPr>
        <w:pStyle w:val="ListParagraph"/>
        <w:numPr>
          <w:ilvl w:val="1"/>
          <w:numId w:val="12"/>
        </w:numPr>
        <w:rPr>
          <w:lang w:val="en-US"/>
        </w:rPr>
      </w:pPr>
    </w:p>
    <w:p w14:paraId="7C70FCF6" w14:textId="77777777" w:rsidR="00BA6F15" w:rsidRPr="00BA6F15" w:rsidRDefault="00BA6F15" w:rsidP="00BA6F15">
      <w:pPr>
        <w:pStyle w:val="ListParagraph"/>
        <w:ind w:left="1211"/>
        <w:rPr>
          <w:rFonts w:cstheme="minorHAnsi"/>
          <w:lang w:val="en-US"/>
        </w:rPr>
      </w:pPr>
    </w:p>
    <w:sectPr w:rsidR="00BA6F15" w:rsidRPr="00BA6F15">
      <w:footerReference w:type="defaul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C3DA" w14:textId="77777777" w:rsidR="003121DC" w:rsidRDefault="003121DC">
      <w:pPr>
        <w:spacing w:after="0" w:line="240" w:lineRule="auto"/>
      </w:pPr>
      <w:r>
        <w:separator/>
      </w:r>
    </w:p>
  </w:endnote>
  <w:endnote w:type="continuationSeparator" w:id="0">
    <w:p w14:paraId="476C1A90" w14:textId="77777777" w:rsidR="003121DC" w:rsidRDefault="0031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56FF1E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B3305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1256FF1E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B3305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C036E28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9BD02EE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99E63AF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ef3a4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47DD" w14:textId="77777777" w:rsidR="003121DC" w:rsidRDefault="003121DC">
      <w:pPr>
        <w:spacing w:after="0" w:line="240" w:lineRule="auto"/>
      </w:pPr>
      <w:r>
        <w:separator/>
      </w:r>
    </w:p>
  </w:footnote>
  <w:footnote w:type="continuationSeparator" w:id="0">
    <w:p w14:paraId="5382A1D2" w14:textId="77777777" w:rsidR="003121DC" w:rsidRDefault="0031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1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5"/>
  </w:num>
  <w:num w:numId="5">
    <w:abstractNumId w:val="9"/>
  </w:num>
  <w:num w:numId="6">
    <w:abstractNumId w:val="15"/>
  </w:num>
  <w:num w:numId="7">
    <w:abstractNumId w:val="11"/>
  </w:num>
  <w:num w:numId="8">
    <w:abstractNumId w:val="7"/>
  </w:num>
  <w:num w:numId="9">
    <w:abstractNumId w:val="13"/>
  </w:num>
  <w:num w:numId="10">
    <w:abstractNumId w:val="4"/>
  </w:num>
  <w:num w:numId="11">
    <w:abstractNumId w:val="16"/>
  </w:num>
  <w:num w:numId="12">
    <w:abstractNumId w:val="8"/>
  </w:num>
  <w:num w:numId="13">
    <w:abstractNumId w:val="1"/>
  </w:num>
  <w:num w:numId="14">
    <w:abstractNumId w:val="6"/>
  </w:num>
  <w:num w:numId="15">
    <w:abstractNumId w:val="14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F3867"/>
    <w:rsid w:val="000F4EF2"/>
    <w:rsid w:val="001C0287"/>
    <w:rsid w:val="001C3EB5"/>
    <w:rsid w:val="002411C7"/>
    <w:rsid w:val="00293FE2"/>
    <w:rsid w:val="002D0843"/>
    <w:rsid w:val="003121DC"/>
    <w:rsid w:val="003134D5"/>
    <w:rsid w:val="0033314A"/>
    <w:rsid w:val="00340A47"/>
    <w:rsid w:val="003E6A30"/>
    <w:rsid w:val="003F64B8"/>
    <w:rsid w:val="004B6BFC"/>
    <w:rsid w:val="00544AB1"/>
    <w:rsid w:val="00575AAE"/>
    <w:rsid w:val="00630446"/>
    <w:rsid w:val="0066066F"/>
    <w:rsid w:val="006775C3"/>
    <w:rsid w:val="0072218A"/>
    <w:rsid w:val="00732F87"/>
    <w:rsid w:val="007A40DB"/>
    <w:rsid w:val="007E6627"/>
    <w:rsid w:val="007E6B13"/>
    <w:rsid w:val="008166FB"/>
    <w:rsid w:val="00830259"/>
    <w:rsid w:val="008C34B9"/>
    <w:rsid w:val="008D15F1"/>
    <w:rsid w:val="009D3A08"/>
    <w:rsid w:val="009E4ECA"/>
    <w:rsid w:val="00A26D68"/>
    <w:rsid w:val="00B33054"/>
    <w:rsid w:val="00B97F38"/>
    <w:rsid w:val="00BA6F15"/>
    <w:rsid w:val="00BB7A91"/>
    <w:rsid w:val="00BE0E23"/>
    <w:rsid w:val="00C21D3B"/>
    <w:rsid w:val="00C65C2B"/>
    <w:rsid w:val="00CF5864"/>
    <w:rsid w:val="00D82B6D"/>
    <w:rsid w:val="00EE574B"/>
    <w:rsid w:val="00F24928"/>
    <w:rsid w:val="00F7711C"/>
    <w:rsid w:val="00F83157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F3A4E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F3A4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EF3A4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F3A4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CD102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CD102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EF3A4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F3A4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D1025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F3A4E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F3A4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EF3A4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EF3A4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CD102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D102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EF3A4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F3A4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CD1025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F3A4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EF3A4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EF3A4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F3A4E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F3A4E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EF3A4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F3A4E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EF3A4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890B1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72A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ZIlcheva19@codingburgas.b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VNTeneva19@codingburgas.b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MMMechkov@codingburgas.bg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HPKovachev19@codingburgas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Custom 6">
      <a:dk1>
        <a:sysClr val="windowText" lastClr="000000"/>
      </a:dk1>
      <a:lt1>
        <a:sysClr val="window" lastClr="FFFFFF"/>
      </a:lt1>
      <a:dk2>
        <a:srgbClr val="EF3A4E"/>
      </a:dk2>
      <a:lt2>
        <a:srgbClr val="EF3A4E"/>
      </a:lt2>
      <a:accent1>
        <a:srgbClr val="EF3A4E"/>
      </a:accent1>
      <a:accent2>
        <a:srgbClr val="ED7D31"/>
      </a:accent2>
      <a:accent3>
        <a:srgbClr val="EF3A4E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EF3A4E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46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404</dc:title>
  <dc:subject>Документация</dc:subject>
  <dc:creator>Alexx™ ‏‏‎</dc:creator>
  <cp:lastModifiedBy>mariailcheva143@gmail.com</cp:lastModifiedBy>
  <cp:revision>5</cp:revision>
  <dcterms:created xsi:type="dcterms:W3CDTF">2021-11-03T18:33:00Z</dcterms:created>
  <dcterms:modified xsi:type="dcterms:W3CDTF">2021-11-06T23:23:00Z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