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72073271" w:rsidR="003134D5" w:rsidRDefault="00D82B6D">
      <w:pPr>
        <w:rPr>
          <w:kern w:val="28"/>
        </w:rPr>
      </w:pPr>
      <w:r>
        <w:rPr>
          <w:noProof/>
          <w:kern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D7B0EA5" wp14:editId="7DAD9E77">
                <wp:simplePos x="0" y="0"/>
                <wp:positionH relativeFrom="column">
                  <wp:posOffset>-43543</wp:posOffset>
                </wp:positionH>
                <wp:positionV relativeFrom="paragraph">
                  <wp:posOffset>163286</wp:posOffset>
                </wp:positionV>
                <wp:extent cx="6383655" cy="6279515"/>
                <wp:effectExtent l="0" t="0" r="36195" b="698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6279515"/>
                          <a:chOff x="0" y="0"/>
                          <a:chExt cx="6383655" cy="627951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627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" name="Straight Arrow Connector 93"/>
                        <wps:cNvCnPr/>
                        <wps:spPr>
                          <a:xfrm>
                            <a:off x="0" y="335280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807033" y="279169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47585" id="Group 95" o:spid="_x0000_s1026" style="position:absolute;margin-left:-3.45pt;margin-top:12.85pt;width:502.65pt;height:494.45pt;z-index:251792384" coordsize="63836,6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63836;height:6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3" o:spid="_x0000_s1028" type="#_x0000_t32" style="position:absolute;top:33528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" strokecolor="#ee2b41 [3044]" strokeweight="6pt">
                  <v:stroke endarrow="block"/>
                </v:shape>
                <v:shape id="Straight Arrow Connector 94" o:spid="_x0000_s1029" type="#_x0000_t32" style="position:absolute;left:58070;top:27916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" strokecolor="#ee2b41 [3044]" strokeweight="6pt">
                  <v:stroke endarrow="block"/>
                </v:shape>
              </v:group>
            </w:pict>
          </mc:Fallback>
        </mc:AlternateContent>
      </w:r>
      <w:r w:rsidR="00FF72A5"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608CF46F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19050" t="1905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6CD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" fillcolor="#ef3a4e [3204]" strokecolor="#ef3a4e" strokeweight="2.25pt"/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D7CAC07" w:rsidR="0066066F" w:rsidRDefault="008D15F1">
          <w:pPr>
            <w:spacing w:line="276" w:lineRule="auto"/>
            <w:rPr>
              <w:sz w:val="56"/>
            </w:rPr>
          </w:pPr>
          <w:r>
            <w:rPr>
              <w:noProof/>
              <w:kern w:val="28"/>
            </w:rPr>
            <mc:AlternateContent>
              <mc:Choice Requires="wpg">
                <w:drawing>
                  <wp:anchor distT="0" distB="0" distL="114300" distR="114300" simplePos="0" relativeHeight="251786240" behindDoc="0" locked="0" layoutInCell="1" allowOverlap="1" wp14:anchorId="0F059807" wp14:editId="4AEBC7FF">
                    <wp:simplePos x="0" y="0"/>
                    <wp:positionH relativeFrom="margin">
                      <wp:posOffset>364028</wp:posOffset>
                    </wp:positionH>
                    <wp:positionV relativeFrom="paragraph">
                      <wp:posOffset>40467</wp:posOffset>
                    </wp:positionV>
                    <wp:extent cx="5435265" cy="5366985"/>
                    <wp:effectExtent l="19050" t="19050" r="13335" b="24765"/>
                    <wp:wrapNone/>
                    <wp:docPr id="89" name="Group 8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35265" cy="5366985"/>
                              <a:chOff x="-6384" y="0"/>
                              <a:chExt cx="6382711" cy="6303106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358189" y="978568"/>
                                <a:ext cx="1633550" cy="4314190"/>
                                <a:chOff x="113972" y="0"/>
                                <a:chExt cx="1633577" cy="431439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13972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rot="16200000">
                                  <a:off x="787422" y="-625959"/>
                                  <a:ext cx="270001" cy="152399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77549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rot="5400000">
                                  <a:off x="1082787" y="1033729"/>
                                  <a:ext cx="270673" cy="103055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688005" y="1427746"/>
                                  <a:ext cx="270000" cy="288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 rot="5400000">
                                  <a:off x="1028371" y="3737810"/>
                                  <a:ext cx="269875" cy="8832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 rot="5400000">
                                  <a:off x="1028371" y="3064042"/>
                                  <a:ext cx="270000" cy="88365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-6384" y="0"/>
                                <a:ext cx="6382711" cy="6303106"/>
                                <a:chOff x="-6384" y="0"/>
                                <a:chExt cx="6382711" cy="6303106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 rot="10800000">
                                  <a:off x="-6384" y="3769"/>
                                  <a:ext cx="270000" cy="3148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16200000">
                                  <a:off x="3042285" y="-3042224"/>
                                  <a:ext cx="270000" cy="6354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10800000">
                                  <a:off x="6106327" y="5776"/>
                                  <a:ext cx="270000" cy="2611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10800000">
                                  <a:off x="6106327" y="2989607"/>
                                  <a:ext cx="270000" cy="3285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16200000">
                                  <a:off x="3056950" y="2989063"/>
                                  <a:ext cx="269876" cy="63582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 rot="10800000">
                                  <a:off x="10327" y="3711502"/>
                                  <a:ext cx="269876" cy="255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 rot="5400000">
                                  <a:off x="283043" y="3535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400000">
                                  <a:off x="860558" y="5267586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400000">
                                  <a:off x="956811" y="2845228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400000">
                                  <a:off x="876600" y="487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400000">
                                  <a:off x="1470158" y="1064555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5400000">
                                  <a:off x="4365441" y="1729984"/>
                                  <a:ext cx="270000" cy="43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5400000">
                                  <a:off x="5175884" y="458212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400000">
                                  <a:off x="1502243" y="3547824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400000">
                                  <a:off x="619927" y="4465481"/>
                                  <a:ext cx="269876" cy="1091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 rot="5400000">
                                  <a:off x="1477862" y="3430448"/>
                                  <a:ext cx="270000" cy="1979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 rot="10800000">
                                  <a:off x="5512769" y="2508344"/>
                                  <a:ext cx="269876" cy="3203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0800000">
                                  <a:off x="1758916" y="678683"/>
                                  <a:ext cx="270000" cy="3326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10800000">
                                  <a:off x="603885" y="663502"/>
                                  <a:ext cx="269876" cy="1344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10800000">
                                  <a:off x="1133274" y="18223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10800000">
                                  <a:off x="1181401" y="124494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400000">
                                  <a:off x="900346" y="1729984"/>
                                  <a:ext cx="269875" cy="160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10800000">
                                  <a:off x="635969" y="3021691"/>
                                  <a:ext cx="269876" cy="961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10800000">
                                  <a:off x="1277653" y="37242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10800000">
                                  <a:off x="1085148" y="544404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10800000">
                                  <a:off x="1839127" y="4577776"/>
                                  <a:ext cx="270000" cy="108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10800000">
                                  <a:off x="2432685" y="5776"/>
                                  <a:ext cx="270000" cy="718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5400000">
                                  <a:off x="3338747" y="-335522"/>
                                  <a:ext cx="270001" cy="1842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10800000">
                                  <a:off x="4980908" y="647460"/>
                                  <a:ext cx="269876" cy="1922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10800000">
                                  <a:off x="5528811" y="63482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5400000">
                                  <a:off x="5584641" y="148935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5400000">
                                  <a:off x="4501799" y="1000069"/>
                                  <a:ext cx="270000" cy="701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10800000">
                                  <a:off x="3667927" y="2941481"/>
                                  <a:ext cx="269876" cy="558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10800000">
                                  <a:off x="2400601" y="3133986"/>
                                  <a:ext cx="270000" cy="654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10800000">
                                  <a:off x="2400601" y="4930702"/>
                                  <a:ext cx="269875" cy="1087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5400000">
                                  <a:off x="3675948" y="4489544"/>
                                  <a:ext cx="269874" cy="23713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10800000">
                                  <a:off x="4341695" y="495777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 rot="5400000">
                                  <a:off x="4862746" y="461756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5400000">
                                  <a:off x="4790557" y="2636364"/>
                                  <a:ext cx="270000" cy="1115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10800000">
                                  <a:off x="4315990" y="2508344"/>
                                  <a:ext cx="269876" cy="1280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5400000">
                                  <a:off x="3908558" y="3374618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5400000">
                                  <a:off x="4550242" y="3952134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 rot="10800000">
                                  <a:off x="4951295" y="37435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B94192" id="Group 89" o:spid="_x0000_s1026" style="position:absolute;margin-left:28.65pt;margin-top:3.2pt;width:427.95pt;height:422.6pt;z-index:251786240;mso-position-horizontal-relative:margin;mso-width-relative:margin;mso-height-relative:margin" coordorigin="-63" coordsize="63827,6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">
                    <v:group id="Group 27" o:spid="_x0000_s1027" style="position:absolute;left:23581;top:9785;width:16336;height:43142" coordorigin="1139" coordsize="16335,4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8" o:spid="_x0000_s1028" style="position:absolute;left:1139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" fillcolor="#ef3a4e [3204]" strokecolor="#ef3a4e" strokeweight="2.25pt"/>
                      <v:rect id="Rectangle 19" o:spid="_x0000_s1029" style="position:absolute;left:7874;top:-6260;width:2700;height:15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" fillcolor="#ef3a4e [3204]" strokecolor="#ef3a4e" strokeweight="2.25pt"/>
                      <v:rect id="Rectangle 20" o:spid="_x0000_s1030" style="position:absolute;left:14775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" fillcolor="#ef3a4e [3204]" strokecolor="#ef3a4e" strokeweight="2.25pt"/>
                      <v:rect id="Rectangle 21" o:spid="_x0000_s1031" style="position:absolute;left:10827;top:10337;width:2707;height:103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" fillcolor="#ef3a4e [3204]" strokecolor="#ef3a4e" strokeweight="2.25pt"/>
                      <v:rect id="Rectangle 22" o:spid="_x0000_s1032" style="position:absolute;left:6880;top:14277;width:27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" fillcolor="#ef3a4e [3204]" strokecolor="#ef3a4e" strokeweight="2.25pt"/>
                      <v:rect id="Rectangle 24" o:spid="_x0000_s1033" style="position:absolute;left:10284;top:37377;width:2698;height:88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YexgAAANsAAAAPAAAAZHJzL2Rvd25yZXYueG1sRI9Ba8JA&#10;FITvBf/D8gQvoptq0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xxsGHsYAAADbAAAA&#10;DwAAAAAAAAAAAAAAAAAHAgAAZHJzL2Rvd25yZXYueG1sUEsFBgAAAAADAAMAtwAAAPoCAAAAAA==&#10;" fillcolor="#ef3a4e [3204]" strokecolor="#ef3a4e" strokeweight="2.25pt"/>
                      <v:rect id="Rectangle 25" o:spid="_x0000_s1034" style="position:absolute;left:10283;top:30640;width:2700;height:88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OFxgAAANsAAAAPAAAAZHJzL2Rvd25yZXYueG1sRI9Ba8JA&#10;FITvBf/D8gQvopsq1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qFejhcYAAADbAAAA&#10;DwAAAAAAAAAAAAAAAAAHAgAAZHJzL2Rvd25yZXYueG1sUEsFBgAAAAADAAMAtwAAAPoCAAAAAA==&#10;" fillcolor="#ef3a4e [3204]" strokecolor="#ef3a4e" strokeweight="2.25pt"/>
                    </v:group>
                    <v:group id="Group 88" o:spid="_x0000_s1035" style="position:absolute;left:-63;width:63826;height:63031" coordorigin="-63" coordsize="63827,6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rect id="Rectangle 41" o:spid="_x0000_s1036" style="position:absolute;left:-63;top:37;width:2699;height:314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" fillcolor="black [3213]" strokecolor="black [3213]" strokeweight="2.25pt"/>
                      <v:rect id="Rectangle 42" o:spid="_x0000_s1037" style="position:absolute;left:30423;top:-30423;width:2700;height:63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" fillcolor="black [3213]" strokecolor="black [3213]" strokeweight="2.25pt"/>
                      <v:rect id="Rectangle 44" o:spid="_x0000_s1038" style="position:absolute;left:61063;top:57;width:2700;height:26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" fillcolor="black [3213]" strokecolor="black [3213]" strokeweight="2.25pt"/>
                      <v:rect id="Rectangle 45" o:spid="_x0000_s1039" style="position:absolute;left:61063;top:29896;width:2700;height:32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" fillcolor="black [3213]" strokecolor="black [3213]" strokeweight="2.25pt"/>
                      <v:rect id="Rectangle 46" o:spid="_x0000_s1040" style="position:absolute;left:30568;top:29891;width:2699;height:635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" fillcolor="black [3213]" strokecolor="black [3213]" strokeweight="2.25pt"/>
                      <v:rect id="Rectangle 47" o:spid="_x0000_s1041" style="position:absolute;left:103;top:37115;width:2699;height:25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T2o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" fillcolor="black [3213]" strokecolor="black [3213]" strokeweight="2.25pt"/>
                      <v:rect id="Rectangle 48" o:spid="_x0000_s1042" style="position:absolute;left:2830;top:35350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" fillcolor="black [3213]" strokecolor="black [3213]" strokeweight="2.25pt"/>
                      <v:rect id="Rectangle 50" o:spid="_x0000_s1043" style="position:absolute;left:8605;top:52676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OP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evjl/gD&#10;5OoLAAD//wMAUEsBAi0AFAAGAAgAAAAhANvh9svuAAAAhQEAABMAAAAAAAAAAAAAAAAAAAAAAFtD&#10;b250ZW50X1R5cGVzXS54bWxQSwECLQAUAAYACAAAACEAWvQsW78AAAAVAQAACwAAAAAAAAAAAAAA&#10;AAAfAQAAX3JlbHMvLnJlbHNQSwECLQAUAAYACAAAACEA18KDj7oAAADbAAAADwAAAAAAAAAAAAAA&#10;AAAHAgAAZHJzL2Rvd25yZXYueG1sUEsFBgAAAAADAAMAtwAAAO4CAAAAAA==&#10;" fillcolor="black [3213]" strokecolor="black [3213]" strokeweight="2.25pt"/>
                      <v:rect id="Rectangle 51" o:spid="_x0000_s1044" style="position:absolute;left:9568;top:2845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" fillcolor="black [3213]" strokecolor="black [3213]" strokeweight="2.25pt"/>
                      <v:rect id="Rectangle 52" o:spid="_x0000_s1045" style="position:absolute;left:8766;top:4869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" fillcolor="black [3213]" strokecolor="black [3213]" strokeweight="2.25pt"/>
                      <v:rect id="Rectangle 53" o:spid="_x0000_s1046" style="position:absolute;left:14701;top:10645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" fillcolor="black [3213]" strokecolor="black [3213]" strokeweight="2.25pt"/>
                      <v:rect id="Rectangle 54" o:spid="_x0000_s1047" style="position:absolute;left:43654;top:17299;width:2700;height:43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" fillcolor="black [3213]" strokecolor="black [3213]" strokeweight="2.25pt"/>
                      <v:rect id="Rectangle 55" o:spid="_x0000_s1048" style="position:absolute;left:51759;top:458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" fillcolor="black [3213]" strokecolor="black [3213]" strokeweight="2.25pt"/>
                      <v:rect id="Rectangle 58" o:spid="_x0000_s1049" style="position:absolute;left:15022;top:35478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+J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WPjl/gD&#10;5OoLAAD//wMAUEsBAi0AFAAGAAgAAAAhANvh9svuAAAAhQEAABMAAAAAAAAAAAAAAAAAAAAAAFtD&#10;b250ZW50X1R5cGVzXS54bWxQSwECLQAUAAYACAAAACEAWvQsW78AAAAVAQAACwAAAAAAAAAAAAAA&#10;AAAfAQAAX3JlbHMvLnJlbHNQSwECLQAUAAYACAAAACEAKbSPiboAAADbAAAADwAAAAAAAAAAAAAA&#10;AAAHAgAAZHJzL2Rvd25yZXYueG1sUEsFBgAAAAADAAMAtwAAAO4CAAAAAA==&#10;" fillcolor="black [3213]" strokecolor="black [3213]" strokeweight="2.25pt"/>
                      <v:rect id="Rectangle 59" o:spid="_x0000_s1050" style="position:absolute;left:6198;top:44655;width:2699;height:109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" fillcolor="black [3213]" strokecolor="black [3213]" strokeweight="2.25pt"/>
                      <v:rect id="Rectangle 60" o:spid="_x0000_s1051" style="position:absolute;left:14778;top:34304;width:2700;height:19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" fillcolor="black [3213]" strokecolor="black [3213]" strokeweight="2.25pt"/>
                      <v:rect id="Rectangle 61" o:spid="_x0000_s1052" style="position:absolute;left:55127;top:25083;width:2699;height:320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" fillcolor="black [3213]" strokecolor="black [3213]" strokeweight="2.25pt"/>
                      <v:rect id="Rectangle 62" o:spid="_x0000_s1053" style="position:absolute;left:17589;top:6786;width:2700;height:332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" fillcolor="black [3213]" strokecolor="black [3213]" strokeweight="2.25pt"/>
                      <v:rect id="Rectangle 63" o:spid="_x0000_s1054" style="position:absolute;left:6038;top:6635;width:2699;height:134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" fillcolor="black [3213]" strokecolor="black [3213]" strokeweight="2.25pt"/>
                      <v:rect id="Rectangle 64" o:spid="_x0000_s1055" style="position:absolute;left:11332;top:1822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+/xQAAANsAAAAPAAAAZHJzL2Rvd25yZXYueG1sRI/dasJA&#10;FITvC77Dcgq9q5tasR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BFvv+/xQAAANsAAAAP&#10;AAAAAAAAAAAAAAAAAAcCAABkcnMvZG93bnJldi54bWxQSwUGAAAAAAMAAwC3AAAA+QIAAAAA&#10;" fillcolor="black [3213]" strokecolor="black [3213]" strokeweight="2.25pt"/>
                      <v:rect id="Rectangle 65" o:spid="_x0000_s1056" style="position:absolute;left:11814;top:12449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okxQAAANsAAAAPAAAAZHJzL2Rvd25yZXYueG1sRI/dasJA&#10;FITvC77Dcgq9q5tatB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Aq8lokxQAAANsAAAAP&#10;AAAAAAAAAAAAAAAAAAcCAABkcnMvZG93bnJldi54bWxQSwUGAAAAAAMAAwC3AAAA+QIAAAAA&#10;" fillcolor="black [3213]" strokecolor="black [3213]" strokeweight="2.25pt"/>
                      <v:rect id="Rectangle 66" o:spid="_x0000_s1057" style="position:absolute;left:9002;top:17300;width:2699;height:16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" fillcolor="black [3213]" strokecolor="black [3213]" strokeweight="2.25pt"/>
                      <v:rect id="Rectangle 67" o:spid="_x0000_s1058" style="position:absolute;left:6359;top:30216;width:2699;height:96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" fillcolor="black [3213]" strokecolor="black [3213]" strokeweight="2.25pt"/>
                      <v:rect id="Rectangle 68" o:spid="_x0000_s1059" style="position:absolute;left:12776;top:37242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" fillcolor="black [3213]" strokecolor="black [3213]" strokeweight="2.25pt"/>
                      <v:rect id="Rectangle 69" o:spid="_x0000_s1060" style="position:absolute;left:10851;top:54440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" fillcolor="black [3213]" strokecolor="black [3213]" strokeweight="2.25pt"/>
                      <v:rect id="Rectangle 70" o:spid="_x0000_s1061" style="position:absolute;left:18391;top:45777;width:2700;height:108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9h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VgfvoQfIJdvAAAA//8DAFBLAQItABQABgAIAAAAIQDb4fbL7gAAAIUBAAATAAAAAAAAAAAAAAAA&#10;AAAAAABbQ29udGVudF9UeXBlc10ueG1sUEsBAi0AFAAGAAgAAAAhAFr0LFu/AAAAFQEAAAsAAAAA&#10;AAAAAAAAAAAAHwEAAF9yZWxzLy5yZWxzUEsBAi0AFAAGAAgAAAAhAL9cb2HBAAAA2wAAAA8AAAAA&#10;AAAAAAAAAAAABwIAAGRycy9kb3ducmV2LnhtbFBLBQYAAAAAAwADALcAAAD1AgAAAAA=&#10;" fillcolor="black [3213]" strokecolor="black [3213]" strokeweight="2.25pt"/>
                      <v:rect id="Rectangle 71" o:spid="_x0000_s1062" style="position:absolute;left:24326;top:57;width:2700;height:71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" fillcolor="black [3213]" strokecolor="black [3213]" strokeweight="2.25pt"/>
                      <v:rect id="Rectangle 72" o:spid="_x0000_s1063" style="position:absolute;left:33387;top:-3356;width:2700;height:18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" fillcolor="black [3213]" strokecolor="black [3213]" strokeweight="2.25pt"/>
                      <v:rect id="Rectangle 73" o:spid="_x0000_s1064" style="position:absolute;left:49809;top:6474;width:2698;height:192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" fillcolor="black [3213]" strokecolor="black [3213]" strokeweight="2.25pt"/>
                      <v:rect id="Rectangle 74" o:spid="_x0000_s1065" style="position:absolute;left:55288;top:6348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li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" fillcolor="black [3213]" strokecolor="black [3213]" strokeweight="2.25pt"/>
                      <v:rect id="Rectangle 75" o:spid="_x0000_s1066" style="position:absolute;left:55846;top:14893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" fillcolor="black [3213]" strokecolor="black [3213]" strokeweight="2.25pt"/>
                      <v:rect id="Rectangle 76" o:spid="_x0000_s1067" style="position:absolute;left:45018;top:10000;width:2700;height:70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" fillcolor="black [3213]" strokecolor="black [3213]" strokeweight="2.25pt"/>
                      <v:rect id="Rectangle 77" o:spid="_x0000_s1068" style="position:absolute;left:36679;top:29414;width:2699;height:5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" fillcolor="black [3213]" strokecolor="black [3213]" strokeweight="2.25pt"/>
                      <v:rect id="Rectangle 78" o:spid="_x0000_s1069" style="position:absolute;left:24006;top:31339;width:2700;height:6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n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RgbvoQfIJdvAAAA//8DAFBLAQItABQABgAIAAAAIQDb4fbL7gAAAIUBAAATAAAAAAAAAAAAAAAA&#10;AAAAAABbQ29udGVudF9UeXBlc10ueG1sUEsBAi0AFAAGAAgAAAAhAFr0LFu/AAAAFQEAAAsAAAAA&#10;AAAAAAAAAAAAHwEAAF9yZWxzLy5yZWxzUEsBAi0AFAAGAAgAAAAhAEEqY2fBAAAA2wAAAA8AAAAA&#10;AAAAAAAAAAAABwIAAGRycy9kb3ducmV2LnhtbFBLBQYAAAAAAwADALcAAAD1AgAAAAA=&#10;" fillcolor="black [3213]" strokecolor="black [3213]" strokeweight="2.25pt"/>
                      <v:rect id="Rectangle 79" o:spid="_x0000_s1070" style="position:absolute;left:24006;top:49307;width:2698;height:108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" fillcolor="black [3213]" strokecolor="black [3213]" strokeweight="2.25pt"/>
                      <v:rect id="Rectangle 80" o:spid="_x0000_s1071" style="position:absolute;left:36759;top:44895;width:2699;height:2371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/I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+vjl/gD&#10;5OoLAAD//wMAUEsBAi0AFAAGAAgAAAAhANvh9svuAAAAhQEAABMAAAAAAAAAAAAAAAAAAAAAAFtD&#10;b250ZW50X1R5cGVzXS54bWxQSwECLQAUAAYACAAAACEAWvQsW78AAAAVAQAACwAAAAAAAAAAAAAA&#10;AAAfAQAAX3JlbHMvLnJlbHNQSwECLQAUAAYACAAAACEAqaKvyLoAAADbAAAADwAAAAAAAAAAAAAA&#10;AAAHAgAAZHJzL2Rvd25yZXYueG1sUEsFBgAAAAADAAMAtwAAAO4CAAAAAA==&#10;" fillcolor="black [3213]" strokecolor="black [3213]" strokeweight="2.25pt"/>
                      <v:rect id="Rectangle 81" o:spid="_x0000_s1072" style="position:absolute;left:43416;top:49577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" fillcolor="black [3213]" strokecolor="black [3213]" strokeweight="2.25pt"/>
                      <v:rect id="Rectangle 82" o:spid="_x0000_s1073" style="position:absolute;left:48627;top:46175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" fillcolor="black [3213]" strokecolor="black [3213]" strokeweight="2.25pt"/>
                      <v:rect id="Rectangle 83" o:spid="_x0000_s1074" style="position:absolute;left:47905;top:26363;width:2700;height:111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" fillcolor="black [3213]" strokecolor="black [3213]" strokeweight="2.25pt"/>
                      <v:rect id="Rectangle 84" o:spid="_x0000_s1075" style="position:absolute;left:43159;top:25083;width:2699;height:128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" fillcolor="black [3213]" strokecolor="black [3213]" strokeweight="2.25pt"/>
                      <v:rect id="Rectangle 85" o:spid="_x0000_s1076" style="position:absolute;left:39085;top:33745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" fillcolor="black [3213]" strokecolor="black [3213]" strokeweight="2.25pt"/>
                      <v:rect id="Rectangle 86" o:spid="_x0000_s1077" style="position:absolute;left:45502;top:39520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" fillcolor="black [3213]" strokecolor="black [3213]" strokeweight="2.25pt"/>
                      <v:rect id="Rectangle 87" o:spid="_x0000_s1078" style="position:absolute;left:49512;top:37435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" fillcolor="black [3213]" strokecolor="black [3213]" strokeweight="2.25pt"/>
                    </v:group>
                    <w10:wrap anchorx="margin"/>
                  </v:group>
                </w:pict>
              </mc:Fallback>
            </mc:AlternateContent>
          </w: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BE640BC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2E06C085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rgbClr val="EF3A4E"/>
                        </a:solidFill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403D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" fillcolor="#ef3a4e" strokecolor="#ef3a4e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5DD7FFA7" w:rsidR="007E6B13" w:rsidRPr="0033314A" w:rsidRDefault="0033314A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  <w:t>U N T I T L 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5DD7FFA7" w:rsidR="007E6B13" w:rsidRPr="0033314A" w:rsidRDefault="0033314A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  <w:t>U N T I T L 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2EA2D3E2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2FEF912C" w:rsidR="007E6B13" w:rsidRPr="0033314A" w:rsidRDefault="008A4437">
                            <w:pP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C804"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" filled="f" stroked="f" strokeweight=".5pt">
                <v:textbox>
                  <w:txbxContent>
                    <w:p w14:paraId="68D99B7A" w14:textId="2FEF912C" w:rsidR="007E6B13" w:rsidRPr="0033314A" w:rsidRDefault="008A4437">
                      <w:pP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7777777" w:rsidR="00FF72A5" w:rsidRPr="00FF72A5" w:rsidRDefault="00FF72A5" w:rsidP="00FF72A5">
      <w:pPr>
        <w:rPr>
          <w:sz w:val="56"/>
          <w:lang w:val="en-US"/>
        </w:rPr>
      </w:pPr>
    </w:p>
    <w:p w14:paraId="06FA43A0" w14:textId="77777777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D74AFE" w14:textId="1B4C3913" w:rsidR="008166FB" w:rsidRDefault="008166FB">
          <w:pPr>
            <w:pStyle w:val="TOCHeading"/>
          </w:pPr>
          <w:r>
            <w:t>Contents</w:t>
          </w:r>
        </w:p>
        <w:p w14:paraId="69096277" w14:textId="7F3F3A5E" w:rsidR="00423AE3" w:rsidRDefault="008166FB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8629" w:history="1">
            <w:r w:rsidR="00423AE3" w:rsidRPr="00B748B8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423AE3">
              <w:rPr>
                <w:noProof/>
                <w:sz w:val="22"/>
                <w:szCs w:val="22"/>
                <w:lang w:val="en-US" w:eastAsia="en-US"/>
              </w:rPr>
              <w:tab/>
            </w:r>
            <w:r w:rsidR="00423AE3" w:rsidRPr="00B748B8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423AE3">
              <w:rPr>
                <w:noProof/>
                <w:webHidden/>
              </w:rPr>
              <w:tab/>
            </w:r>
            <w:r w:rsidR="00423AE3">
              <w:rPr>
                <w:noProof/>
                <w:webHidden/>
              </w:rPr>
              <w:fldChar w:fldCharType="begin"/>
            </w:r>
            <w:r w:rsidR="00423AE3">
              <w:rPr>
                <w:noProof/>
                <w:webHidden/>
              </w:rPr>
              <w:instrText xml:space="preserve"> PAGEREF _Toc87188629 \h </w:instrText>
            </w:r>
            <w:r w:rsidR="00423AE3">
              <w:rPr>
                <w:noProof/>
                <w:webHidden/>
              </w:rPr>
            </w:r>
            <w:r w:rsidR="00423AE3">
              <w:rPr>
                <w:noProof/>
                <w:webHidden/>
              </w:rPr>
              <w:fldChar w:fldCharType="separate"/>
            </w:r>
            <w:r w:rsidR="00423AE3">
              <w:rPr>
                <w:noProof/>
                <w:webHidden/>
              </w:rPr>
              <w:t>1</w:t>
            </w:r>
            <w:r w:rsidR="00423AE3">
              <w:rPr>
                <w:noProof/>
                <w:webHidden/>
              </w:rPr>
              <w:fldChar w:fldCharType="end"/>
            </w:r>
          </w:hyperlink>
        </w:p>
        <w:p w14:paraId="281360AC" w14:textId="6C037959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0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sz w:val="22"/>
                <w:szCs w:val="22"/>
                <w:lang w:val="en-US" w:eastAsia="en-US"/>
              </w:rPr>
              <w:tab/>
            </w:r>
            <w:r w:rsidRPr="00B748B8">
              <w:rPr>
                <w:rStyle w:val="Hyperlink"/>
                <w:rFonts w:cstheme="minorHAnsi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807A" w14:textId="752077FD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1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8191" w14:textId="0E8311BC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2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68D3" w14:textId="7F6F5DA0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3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sz w:val="22"/>
                <w:szCs w:val="22"/>
                <w:lang w:val="en-US" w:eastAsia="en-US"/>
              </w:rPr>
              <w:tab/>
            </w:r>
            <w:r w:rsidRPr="00B748B8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35A1" w14:textId="7DC53FA9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4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noProof/>
                <w:sz w:val="22"/>
                <w:szCs w:val="22"/>
                <w:lang w:val="en-US" w:eastAsia="en-US"/>
              </w:rPr>
              <w:tab/>
            </w:r>
            <w:r w:rsidRPr="00B748B8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2632" w14:textId="3075B8A9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5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3BA9" w14:textId="30F2FCBF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6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80A9" w14:textId="36302121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7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AB0F" w14:textId="7783097A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8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6339" w14:textId="36C6D95C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39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4.5 Polishing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5674" w14:textId="15D8F087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40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4.6 Presenting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6454" w14:textId="69EE94E1" w:rsidR="00423AE3" w:rsidRDefault="00423AE3" w:rsidP="00423AE3">
          <w:pPr>
            <w:pStyle w:val="TOC1"/>
            <w:rPr>
              <w:noProof/>
              <w:sz w:val="22"/>
              <w:szCs w:val="22"/>
              <w:lang w:val="en-US" w:eastAsia="en-US"/>
            </w:rPr>
          </w:pPr>
          <w:hyperlink w:anchor="_Toc87188641" w:history="1">
            <w:r w:rsidRPr="00B748B8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noProof/>
                <w:sz w:val="22"/>
                <w:szCs w:val="22"/>
                <w:lang w:val="en-US" w:eastAsia="en-US"/>
              </w:rPr>
              <w:tab/>
            </w:r>
            <w:r w:rsidRPr="00B748B8">
              <w:rPr>
                <w:rStyle w:val="Hyperlink"/>
                <w:rFonts w:cstheme="minorHAnsi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B055" w14:textId="4D33A93B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153C551A" w14:textId="07522C96" w:rsidR="000233D8" w:rsidRDefault="000233D8" w:rsidP="000233D8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Introduction</w:t>
      </w:r>
    </w:p>
    <w:p w14:paraId="76851D27" w14:textId="027597AB" w:rsidR="000233D8" w:rsidRPr="000233D8" w:rsidRDefault="000233D8" w:rsidP="000233D8">
      <w:pPr>
        <w:ind w:left="720"/>
        <w:rPr>
          <w:lang w:val="en-US"/>
        </w:rPr>
      </w:pPr>
      <w:r>
        <w:rPr>
          <w:lang w:val="en-US"/>
        </w:rPr>
        <w:t xml:space="preserve">This is a document that contains plan for testing the program for our school project. Our program is a game of C++, made for the school project – “Maze Sprint”. The aim of the game is to get out of a maze with 3 levels of difficulty – easy, </w:t>
      </w:r>
      <w:r w:rsidR="002046A4">
        <w:rPr>
          <w:lang w:val="en-US"/>
        </w:rPr>
        <w:t>medium,</w:t>
      </w:r>
      <w:r>
        <w:rPr>
          <w:lang w:val="en-US"/>
        </w:rPr>
        <w:t xml:space="preserve"> and hard. Each</w:t>
      </w:r>
      <w:r w:rsidR="002046A4">
        <w:rPr>
          <w:lang w:val="en-US"/>
        </w:rPr>
        <w:t xml:space="preserve"> time, the program generates a new maze for the user using Recursive Backtracking Algorithm.</w:t>
      </w:r>
    </w:p>
    <w:p w14:paraId="446DE791" w14:textId="68B4FDB2" w:rsidR="002046A4" w:rsidRPr="002046A4" w:rsidRDefault="002046A4" w:rsidP="002046A4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Entry and Exit criteria</w:t>
      </w:r>
    </w:p>
    <w:p w14:paraId="47598B3E" w14:textId="59546F57" w:rsidR="002046A4" w:rsidRDefault="002046A4" w:rsidP="002046A4">
      <w:pPr>
        <w:pStyle w:val="Heading2"/>
        <w:ind w:firstLine="720"/>
        <w:rPr>
          <w:lang w:val="en-US"/>
        </w:rPr>
      </w:pPr>
      <w:r>
        <w:rPr>
          <w:lang w:val="en-US"/>
        </w:rPr>
        <w:t>2.1 Entry Criteria</w:t>
      </w:r>
    </w:p>
    <w:p w14:paraId="174032C7" w14:textId="075B1B6C" w:rsid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There is an access to the program</w:t>
      </w:r>
    </w:p>
    <w:p w14:paraId="4D37BD2C" w14:textId="089D5ABA" w:rsid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first tests are sorted</w:t>
      </w:r>
    </w:p>
    <w:p w14:paraId="20D5FF3D" w14:textId="3864CB55" w:rsidR="002046A4" w:rsidRPr="002046A4" w:rsidRDefault="002046A4" w:rsidP="002046A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Unit testing is ready</w:t>
      </w:r>
    </w:p>
    <w:p w14:paraId="0DD93EB8" w14:textId="645E5454" w:rsidR="002046A4" w:rsidRDefault="002046A4" w:rsidP="002046A4">
      <w:pPr>
        <w:pStyle w:val="Heading2"/>
        <w:ind w:left="720"/>
        <w:rPr>
          <w:lang w:val="en-US"/>
        </w:rPr>
      </w:pPr>
      <w:r>
        <w:rPr>
          <w:lang w:val="en-US"/>
        </w:rPr>
        <w:t>2.2 Exit Criteria</w:t>
      </w:r>
    </w:p>
    <w:p w14:paraId="11D5FD33" w14:textId="01D960B7" w:rsidR="002046A4" w:rsidRDefault="002046A4" w:rsidP="002046A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All the tests are passed</w:t>
      </w:r>
    </w:p>
    <w:p w14:paraId="0B600129" w14:textId="29C2B85D" w:rsidR="002046A4" w:rsidRPr="002046A4" w:rsidRDefault="002046A4" w:rsidP="002046A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There are no critical errors that deny the program to work</w:t>
      </w:r>
    </w:p>
    <w:p w14:paraId="7B0A60C1" w14:textId="10E57895" w:rsidR="00DE050C" w:rsidRPr="00DE050C" w:rsidRDefault="00DE050C" w:rsidP="00DE050C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Goals and Tasks</w:t>
      </w:r>
    </w:p>
    <w:p w14:paraId="582EB5E9" w14:textId="6AD71E0C" w:rsidR="00DE050C" w:rsidRDefault="00DE050C" w:rsidP="00DE050C">
      <w:pPr>
        <w:pStyle w:val="Heading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>3.1 Goals</w:t>
      </w:r>
    </w:p>
    <w:p w14:paraId="59A8AF6A" w14:textId="1C868D63" w:rsidR="00DE050C" w:rsidRDefault="00DE050C" w:rsidP="00DE0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Our goals were to organize better as a team and make a working maze game.</w:t>
      </w:r>
    </w:p>
    <w:p w14:paraId="70EAC523" w14:textId="7999B610" w:rsidR="00DE050C" w:rsidRPr="00DE050C" w:rsidRDefault="00DE050C" w:rsidP="00DE050C">
      <w:pPr>
        <w:rPr>
          <w:lang w:val="en-US"/>
        </w:rPr>
      </w:pPr>
      <w:r>
        <w:rPr>
          <w:lang w:val="en-US"/>
        </w:rPr>
        <w:lastRenderedPageBreak/>
        <w:tab/>
      </w:r>
    </w:p>
    <w:p w14:paraId="39ACD306" w14:textId="446FDC33" w:rsidR="00DE050C" w:rsidRDefault="00DE050C" w:rsidP="00DE050C">
      <w:pPr>
        <w:pStyle w:val="Heading2"/>
        <w:ind w:firstLine="720"/>
        <w:rPr>
          <w:lang w:val="en-US"/>
        </w:rPr>
      </w:pPr>
      <w:r>
        <w:rPr>
          <w:lang w:val="en-US"/>
        </w:rPr>
        <w:t>3.2 Tasks</w:t>
      </w:r>
    </w:p>
    <w:p w14:paraId="125F5C48" w14:textId="3F4E95EC" w:rsidR="00DE050C" w:rsidRDefault="00DE050C" w:rsidP="00DE0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tasks that are required for the good condition for our game are:</w:t>
      </w:r>
    </w:p>
    <w:p w14:paraId="44DA5534" w14:textId="66AD883D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test the most important elements</w:t>
      </w:r>
    </w:p>
    <w:p w14:paraId="2A506819" w14:textId="13AB5030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create more test cases</w:t>
      </w:r>
    </w:p>
    <w:p w14:paraId="2E2FF60A" w14:textId="6D25C180" w:rsidR="00DE050C" w:rsidRDefault="00DE050C" w:rsidP="00DE050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Doing manual and unit testing</w:t>
      </w:r>
    </w:p>
    <w:p w14:paraId="51A4F335" w14:textId="63F1935B" w:rsidR="00EB0DD8" w:rsidRPr="00EB0DD8" w:rsidRDefault="00DE050C" w:rsidP="00EB0D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make a report for all the tests</w:t>
      </w:r>
      <w:r w:rsidR="00EB0DD8">
        <w:tab/>
      </w:r>
    </w:p>
    <w:p w14:paraId="45AEF7E7" w14:textId="33A394D7" w:rsidR="00EB0DD8" w:rsidRDefault="00EB0DD8" w:rsidP="00EB0DD8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Coverage</w:t>
      </w:r>
    </w:p>
    <w:p w14:paraId="63E6B7D2" w14:textId="77777777" w:rsidR="00EB0DD8" w:rsidRDefault="00EB0DD8" w:rsidP="00EB0DD8">
      <w:pPr>
        <w:pStyle w:val="Heading2"/>
        <w:ind w:firstLine="720"/>
        <w:rPr>
          <w:lang w:val="en-US"/>
        </w:rPr>
      </w:pPr>
      <w:r>
        <w:rPr>
          <w:lang w:val="en-US"/>
        </w:rPr>
        <w:t>4.1 Manual Testing</w:t>
      </w:r>
    </w:p>
    <w:p w14:paraId="2526E3FC" w14:textId="77777777" w:rsid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Interface of the game</w:t>
      </w:r>
    </w:p>
    <w:p w14:paraId="6004F537" w14:textId="77777777" w:rsid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Menu options</w:t>
      </w:r>
    </w:p>
    <w:p w14:paraId="39402170" w14:textId="77777777" w:rsidR="00EB0DD8" w:rsidRPr="00EB0DD8" w:rsidRDefault="00EB0DD8" w:rsidP="00EB0D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Character movement</w:t>
      </w:r>
    </w:p>
    <w:p w14:paraId="6C4F9316" w14:textId="77777777" w:rsidR="00EB0DD8" w:rsidRDefault="00EB0DD8" w:rsidP="00EB0DD8">
      <w:pPr>
        <w:pStyle w:val="Heading2"/>
        <w:numPr>
          <w:ilvl w:val="1"/>
          <w:numId w:val="28"/>
        </w:numPr>
        <w:rPr>
          <w:lang w:val="en-US"/>
        </w:rPr>
      </w:pPr>
      <w:r>
        <w:rPr>
          <w:lang w:val="en-US"/>
        </w:rPr>
        <w:t>Unit Testing</w:t>
      </w:r>
    </w:p>
    <w:p w14:paraId="2591C2B1" w14:textId="3E39671B" w:rsidR="00EB0DD8" w:rsidRPr="00EB0DD8" w:rsidRDefault="00EB0D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Testing if the walls are in bounds</w:t>
      </w:r>
    </w:p>
    <w:p w14:paraId="2B952731" w14:textId="04134641" w:rsidR="00EB0DD8" w:rsidRPr="00EB0DD8" w:rsidRDefault="00EB0DD8" w:rsidP="00EB0DD8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Approach</w:t>
      </w:r>
    </w:p>
    <w:p w14:paraId="727AD0DA" w14:textId="6ACCD0C7" w:rsidR="00EB0DD8" w:rsidRDefault="00EB0DD8" w:rsidP="00EB0DD8">
      <w:pPr>
        <w:pStyle w:val="Heading2"/>
        <w:ind w:left="720"/>
        <w:rPr>
          <w:lang w:val="en-US"/>
        </w:rPr>
      </w:pPr>
      <w:r>
        <w:rPr>
          <w:lang w:val="en-US"/>
        </w:rPr>
        <w:t>5.1 Techniques that we used for testing</w:t>
      </w:r>
    </w:p>
    <w:p w14:paraId="4E724B44" w14:textId="380F8387" w:rsidR="00EB0DD8" w:rsidRDefault="00EB0D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Testing </w:t>
      </w:r>
      <w:r w:rsidR="000233D8">
        <w:rPr>
          <w:lang w:val="en-US"/>
        </w:rPr>
        <w:t>usability</w:t>
      </w:r>
    </w:p>
    <w:p w14:paraId="4635A1D7" w14:textId="4FC37D6C" w:rsidR="000233D8" w:rsidRPr="00EB0DD8" w:rsidRDefault="000233D8" w:rsidP="00EB0DD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Functional testing</w:t>
      </w:r>
    </w:p>
    <w:p w14:paraId="6207847C" w14:textId="64F5AA91" w:rsidR="000233D8" w:rsidRPr="000233D8" w:rsidRDefault="000233D8" w:rsidP="000233D8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Testing process</w:t>
      </w:r>
    </w:p>
    <w:p w14:paraId="55727218" w14:textId="69BCC35F" w:rsidR="000233D8" w:rsidRDefault="000233D8" w:rsidP="000233D8">
      <w:pPr>
        <w:pStyle w:val="Heading2"/>
        <w:ind w:firstLine="720"/>
        <w:rPr>
          <w:lang w:val="en-US"/>
        </w:rPr>
      </w:pPr>
      <w:r>
        <w:rPr>
          <w:lang w:val="en-US"/>
        </w:rPr>
        <w:t>6.1 Testing results</w:t>
      </w:r>
    </w:p>
    <w:p w14:paraId="099FFB24" w14:textId="11FFF7A2" w:rsidR="000233D8" w:rsidRDefault="000233D8" w:rsidP="000233D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Test case lab and excel reports with Test Suites and different test cases</w:t>
      </w:r>
    </w:p>
    <w:p w14:paraId="4316F082" w14:textId="17161968" w:rsidR="000233D8" w:rsidRPr="000233D8" w:rsidRDefault="000233D8" w:rsidP="000233D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Test Plan</w:t>
      </w:r>
    </w:p>
    <w:p w14:paraId="21A7C60A" w14:textId="5BFD4E31" w:rsidR="000233D8" w:rsidRDefault="000233D8" w:rsidP="000233D8">
      <w:pPr>
        <w:pStyle w:val="Heading2"/>
        <w:ind w:firstLine="720"/>
        <w:rPr>
          <w:lang w:val="en-US"/>
        </w:rPr>
      </w:pPr>
      <w:r>
        <w:rPr>
          <w:lang w:val="en-US"/>
        </w:rPr>
        <w:t>6.2 Resources</w:t>
      </w:r>
    </w:p>
    <w:p w14:paraId="1FAD9D72" w14:textId="7824F8E7" w:rsidR="000233D8" w:rsidRDefault="000233D8" w:rsidP="000233D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GitHub for planning the QA Tests</w:t>
      </w:r>
    </w:p>
    <w:p w14:paraId="3D6D9DEB" w14:textId="77376C3B" w:rsidR="000233D8" w:rsidRPr="000233D8" w:rsidRDefault="000233D8" w:rsidP="000233D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Test case lab and excel for reporting and managing the tests</w:t>
      </w:r>
    </w:p>
    <w:sectPr w:rsidR="000233D8" w:rsidRPr="000233D8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817B" w14:textId="77777777" w:rsidR="00661CDD" w:rsidRDefault="00661CDD">
      <w:pPr>
        <w:spacing w:after="0" w:line="240" w:lineRule="auto"/>
      </w:pPr>
      <w:r>
        <w:separator/>
      </w:r>
    </w:p>
  </w:endnote>
  <w:endnote w:type="continuationSeparator" w:id="0">
    <w:p w14:paraId="1D249CF9" w14:textId="77777777" w:rsidR="00661CDD" w:rsidRDefault="0066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44B61F4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7BEF30C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990A53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ef3a4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1F24" w14:textId="77777777" w:rsidR="00661CDD" w:rsidRDefault="00661CDD">
      <w:pPr>
        <w:spacing w:after="0" w:line="240" w:lineRule="auto"/>
      </w:pPr>
      <w:r>
        <w:separator/>
      </w:r>
    </w:p>
  </w:footnote>
  <w:footnote w:type="continuationSeparator" w:id="0">
    <w:p w14:paraId="511D5F26" w14:textId="77777777" w:rsidR="00661CDD" w:rsidRDefault="00661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F74DBB"/>
    <w:multiLevelType w:val="hybridMultilevel"/>
    <w:tmpl w:val="28828B5A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E7B66"/>
    <w:multiLevelType w:val="hybridMultilevel"/>
    <w:tmpl w:val="82B26264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288F30AF"/>
    <w:multiLevelType w:val="hybridMultilevel"/>
    <w:tmpl w:val="F0C08AB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953001"/>
    <w:multiLevelType w:val="hybridMultilevel"/>
    <w:tmpl w:val="9A6CB43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C2603E"/>
    <w:multiLevelType w:val="hybridMultilevel"/>
    <w:tmpl w:val="DEC817EC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7910670"/>
    <w:multiLevelType w:val="hybridMultilevel"/>
    <w:tmpl w:val="28A81FBC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4328EF"/>
    <w:multiLevelType w:val="hybridMultilevel"/>
    <w:tmpl w:val="2AB83F08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37DE6"/>
    <w:multiLevelType w:val="hybridMultilevel"/>
    <w:tmpl w:val="84A8A58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F33A3A"/>
    <w:multiLevelType w:val="hybridMultilevel"/>
    <w:tmpl w:val="E4A41522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1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255D"/>
    <w:multiLevelType w:val="hybridMultilevel"/>
    <w:tmpl w:val="2632D21A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5A8F7495"/>
    <w:multiLevelType w:val="hybridMultilevel"/>
    <w:tmpl w:val="6F9C0BC4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BD517F"/>
    <w:multiLevelType w:val="hybridMultilevel"/>
    <w:tmpl w:val="984ABC6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C148E9"/>
    <w:multiLevelType w:val="multilevel"/>
    <w:tmpl w:val="A058E05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51317"/>
    <w:multiLevelType w:val="hybridMultilevel"/>
    <w:tmpl w:val="F9560DEA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5D576C"/>
    <w:multiLevelType w:val="hybridMultilevel"/>
    <w:tmpl w:val="9BCC4A7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7"/>
  </w:num>
  <w:num w:numId="5">
    <w:abstractNumId w:val="19"/>
  </w:num>
  <w:num w:numId="6">
    <w:abstractNumId w:val="30"/>
  </w:num>
  <w:num w:numId="7">
    <w:abstractNumId w:val="21"/>
  </w:num>
  <w:num w:numId="8">
    <w:abstractNumId w:val="15"/>
  </w:num>
  <w:num w:numId="9">
    <w:abstractNumId w:val="23"/>
  </w:num>
  <w:num w:numId="10">
    <w:abstractNumId w:val="5"/>
  </w:num>
  <w:num w:numId="11">
    <w:abstractNumId w:val="34"/>
  </w:num>
  <w:num w:numId="12">
    <w:abstractNumId w:val="18"/>
  </w:num>
  <w:num w:numId="13">
    <w:abstractNumId w:val="1"/>
  </w:num>
  <w:num w:numId="14">
    <w:abstractNumId w:val="12"/>
  </w:num>
  <w:num w:numId="15">
    <w:abstractNumId w:val="29"/>
  </w:num>
  <w:num w:numId="16">
    <w:abstractNumId w:val="3"/>
  </w:num>
  <w:num w:numId="17">
    <w:abstractNumId w:val="22"/>
  </w:num>
  <w:num w:numId="18">
    <w:abstractNumId w:val="25"/>
  </w:num>
  <w:num w:numId="19">
    <w:abstractNumId w:val="11"/>
  </w:num>
  <w:num w:numId="20">
    <w:abstractNumId w:val="33"/>
  </w:num>
  <w:num w:numId="21">
    <w:abstractNumId w:val="6"/>
  </w:num>
  <w:num w:numId="22">
    <w:abstractNumId w:val="31"/>
  </w:num>
  <w:num w:numId="23">
    <w:abstractNumId w:val="26"/>
  </w:num>
  <w:num w:numId="24">
    <w:abstractNumId w:val="4"/>
  </w:num>
  <w:num w:numId="25">
    <w:abstractNumId w:val="17"/>
  </w:num>
  <w:num w:numId="26">
    <w:abstractNumId w:val="27"/>
  </w:num>
  <w:num w:numId="27">
    <w:abstractNumId w:val="14"/>
  </w:num>
  <w:num w:numId="28">
    <w:abstractNumId w:val="28"/>
  </w:num>
  <w:num w:numId="29">
    <w:abstractNumId w:val="32"/>
  </w:num>
  <w:num w:numId="30">
    <w:abstractNumId w:val="10"/>
  </w:num>
  <w:num w:numId="31">
    <w:abstractNumId w:val="8"/>
  </w:num>
  <w:num w:numId="32">
    <w:abstractNumId w:val="16"/>
  </w:num>
  <w:num w:numId="33">
    <w:abstractNumId w:val="24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233D8"/>
    <w:rsid w:val="000426B6"/>
    <w:rsid w:val="000F3867"/>
    <w:rsid w:val="000F4EF2"/>
    <w:rsid w:val="00132F1A"/>
    <w:rsid w:val="001C0287"/>
    <w:rsid w:val="001C3EB5"/>
    <w:rsid w:val="001D236E"/>
    <w:rsid w:val="002046A4"/>
    <w:rsid w:val="002411C7"/>
    <w:rsid w:val="00293FE2"/>
    <w:rsid w:val="002D0843"/>
    <w:rsid w:val="002E2D5B"/>
    <w:rsid w:val="003121DC"/>
    <w:rsid w:val="003134D5"/>
    <w:rsid w:val="0033314A"/>
    <w:rsid w:val="00340A47"/>
    <w:rsid w:val="003E6A30"/>
    <w:rsid w:val="003F64B8"/>
    <w:rsid w:val="00423AE3"/>
    <w:rsid w:val="004B6BFC"/>
    <w:rsid w:val="00544AB1"/>
    <w:rsid w:val="00575AAE"/>
    <w:rsid w:val="005F4EA4"/>
    <w:rsid w:val="00630446"/>
    <w:rsid w:val="0066066F"/>
    <w:rsid w:val="00661CDD"/>
    <w:rsid w:val="006775C3"/>
    <w:rsid w:val="0072218A"/>
    <w:rsid w:val="00732F87"/>
    <w:rsid w:val="007A40DB"/>
    <w:rsid w:val="007E641B"/>
    <w:rsid w:val="007E6627"/>
    <w:rsid w:val="007E6B13"/>
    <w:rsid w:val="008046C0"/>
    <w:rsid w:val="008166FB"/>
    <w:rsid w:val="00830259"/>
    <w:rsid w:val="008A4437"/>
    <w:rsid w:val="008C34B9"/>
    <w:rsid w:val="008D15F1"/>
    <w:rsid w:val="008D5D52"/>
    <w:rsid w:val="009533F6"/>
    <w:rsid w:val="009976CF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71AB9"/>
    <w:rsid w:val="00CF5864"/>
    <w:rsid w:val="00D06EED"/>
    <w:rsid w:val="00D82B6D"/>
    <w:rsid w:val="00DE050C"/>
    <w:rsid w:val="00EB0DD8"/>
    <w:rsid w:val="00EE574B"/>
    <w:rsid w:val="00F24928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EF3A4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CD10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EF3A4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EF3A4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CD102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EF3A4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F3A4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F3A4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F3A4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EF3A4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F3A4E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EF3A4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890B1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23AE3"/>
    <w:pPr>
      <w:tabs>
        <w:tab w:val="left" w:pos="440"/>
        <w:tab w:val="right" w:leader="dot" w:pos="10070"/>
      </w:tabs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Custom 6">
      <a:dk1>
        <a:sysClr val="windowText" lastClr="000000"/>
      </a:dk1>
      <a:lt1>
        <a:sysClr val="window" lastClr="FFFFFF"/>
      </a:lt1>
      <a:dk2>
        <a:srgbClr val="EF3A4E"/>
      </a:dk2>
      <a:lt2>
        <a:srgbClr val="EF3A4E"/>
      </a:lt2>
      <a:accent1>
        <a:srgbClr val="EF3A4E"/>
      </a:accent1>
      <a:accent2>
        <a:srgbClr val="ED7D31"/>
      </a:accent2>
      <a:accent3>
        <a:srgbClr val="EF3A4E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EF3A4E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68ED0-18DB-4C4E-8191-2EEC563E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137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Ванина Николава Тенева</cp:lastModifiedBy>
  <cp:revision>7</cp:revision>
  <dcterms:created xsi:type="dcterms:W3CDTF">2021-11-03T18:33:00Z</dcterms:created>
  <dcterms:modified xsi:type="dcterms:W3CDTF">2021-11-07T13:06:00Z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